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F5B4D" w14:textId="16DEC9DB" w:rsidR="003410C8" w:rsidRPr="004671FE" w:rsidRDefault="005763B2" w:rsidP="009B03EB">
      <w:pPr>
        <w:pStyle w:val="ARTICLETITLE"/>
        <w:spacing w:after="120"/>
        <w:rPr>
          <w:color w:val="000000"/>
        </w:rPr>
      </w:pPr>
      <w:r w:rsidRPr="005763B2">
        <w:t xml:space="preserve">Desenvolupament i Avaluació d'Algorismes d'Escacs: Xarxes Neuronals i MCTS vs. Stockfish i Leela Chess </w:t>
      </w:r>
    </w:p>
    <w:p w14:paraId="0F8F5B4E" w14:textId="5F7B019C" w:rsidR="003104D6" w:rsidRPr="004671FE" w:rsidRDefault="00F91AD9" w:rsidP="003104D6">
      <w:pPr>
        <w:pStyle w:val="AUTHOR"/>
        <w:spacing w:before="80" w:after="360"/>
        <w:rPr>
          <w:color w:val="000000"/>
          <w:sz w:val="28"/>
          <w:szCs w:val="28"/>
        </w:rPr>
      </w:pPr>
      <w:r w:rsidRPr="004671FE">
        <w:rPr>
          <w:color w:val="000000"/>
          <w:sz w:val="28"/>
          <w:szCs w:val="28"/>
        </w:rPr>
        <w:t>Oriol Camps Isus</w:t>
      </w:r>
    </w:p>
    <w:p w14:paraId="0F8F5B4F" w14:textId="5CC223CD" w:rsidR="004750F7" w:rsidRPr="004671FE" w:rsidRDefault="004750F7" w:rsidP="0056412D">
      <w:pPr>
        <w:pStyle w:val="ABSTRACT"/>
        <w:spacing w:line="240" w:lineRule="auto"/>
        <w:ind w:left="482" w:right="482"/>
        <w:rPr>
          <w:color w:val="000000" w:themeColor="text1"/>
        </w:rPr>
      </w:pPr>
      <w:r w:rsidRPr="004671FE">
        <w:rPr>
          <w:b/>
          <w:color w:val="000000"/>
        </w:rPr>
        <w:t>Resum</w:t>
      </w:r>
      <w:r w:rsidRPr="004671FE">
        <w:rPr>
          <w:color w:val="000000"/>
        </w:rPr>
        <w:t>—</w:t>
      </w:r>
      <w:r w:rsidR="0073153F" w:rsidRPr="004671FE">
        <w:rPr>
          <w:color w:val="000000"/>
        </w:rPr>
        <w:t>En aquest treball de fi de grau s'investiguen i comparen diverses metodologies per a desenvolupar algorismes d'escacs eficients. S'implementa una xarxa neuronal capaç d'avaluar posicions d'escacs i s'utilitza, en combinació amb un algorisme de cerca Montecarlo Tree Search (MCTS), per a determinar el millor moviment en cada situació. Aquests models són comparats amb dos dels motors d'escacs més avançats: Stockfish i Leela Chess 0, amb l'objectiu d'avaluar la seva efectivitat i precisió. La comparació es basa en la capacitat de cada algorisme per a prendre decisions òptimes en partides d'escacs, proporcionant així una anàlisi detallada del rendiment de les diferents aproximacions algorítmiques.</w:t>
      </w:r>
    </w:p>
    <w:p w14:paraId="0F8F5B50" w14:textId="0213722C" w:rsidR="004750F7" w:rsidRPr="004671FE" w:rsidRDefault="004750F7" w:rsidP="0073153F">
      <w:pPr>
        <w:pStyle w:val="ABSTRACT"/>
        <w:spacing w:line="240" w:lineRule="auto"/>
        <w:ind w:left="482" w:right="482"/>
        <w:rPr>
          <w:color w:val="000000"/>
        </w:rPr>
      </w:pPr>
      <w:r w:rsidRPr="004671FE">
        <w:rPr>
          <w:b/>
          <w:color w:val="000000"/>
        </w:rPr>
        <w:t>Paraules clau</w:t>
      </w:r>
      <w:r w:rsidR="00FE70E1" w:rsidRPr="004671FE">
        <w:rPr>
          <w:color w:val="000000"/>
        </w:rPr>
        <w:t>—</w:t>
      </w:r>
      <w:r w:rsidR="0073153F" w:rsidRPr="004671FE">
        <w:rPr>
          <w:color w:val="000000"/>
        </w:rPr>
        <w:t>Algorismes d'escacs, Xarxes neuronals, Montecarlo Tree Search (MCTS), Stockfish, Leela Chess 0, Intel·ligència artificial, Models predictius, Optimització de moviments, Aprenentatge automàtic, Avaluació d'algorismes.</w:t>
      </w:r>
    </w:p>
    <w:p w14:paraId="0F8F5B51" w14:textId="77777777" w:rsidR="004750F7" w:rsidRPr="004671FE" w:rsidRDefault="004750F7" w:rsidP="0056412D">
      <w:pPr>
        <w:pStyle w:val="ABSTRACT"/>
        <w:spacing w:line="240" w:lineRule="auto"/>
        <w:ind w:left="482" w:right="482"/>
        <w:rPr>
          <w:color w:val="000000"/>
        </w:rPr>
      </w:pPr>
    </w:p>
    <w:p w14:paraId="0F8F5B52" w14:textId="67F5E153" w:rsidR="003410C8" w:rsidRPr="004671FE" w:rsidRDefault="003410C8" w:rsidP="0056412D">
      <w:pPr>
        <w:pStyle w:val="ABSTRACT"/>
        <w:spacing w:line="240" w:lineRule="auto"/>
        <w:ind w:left="482" w:right="482"/>
        <w:rPr>
          <w:color w:val="000000" w:themeColor="text1"/>
        </w:rPr>
      </w:pPr>
      <w:r w:rsidRPr="004671FE">
        <w:rPr>
          <w:b/>
          <w:color w:val="000000"/>
        </w:rPr>
        <w:t>Abstract</w:t>
      </w:r>
      <w:r w:rsidRPr="004671FE">
        <w:rPr>
          <w:color w:val="000000"/>
        </w:rPr>
        <w:t>—</w:t>
      </w:r>
      <w:r w:rsidR="0073153F" w:rsidRPr="004671FE">
        <w:t xml:space="preserve"> </w:t>
      </w:r>
      <w:r w:rsidR="0073153F" w:rsidRPr="004671FE">
        <w:rPr>
          <w:color w:val="000000"/>
        </w:rPr>
        <w:t>In this end-of-degree work, various methodologies to develop efficient chess algorithms are investigated and compared. A neural network capable of assessing chess positions is implemented and used, in combination with a Montecarlo Tree Search algorithm (MCTS), to determine the best movement in each situation. These models are compared to two of the most advanced chess engines: Stockfish and Leela Chess 0, with the aim of evaluating its effectiveness and precision. The comparison is based on the ability of each algorithm to make optimal decisions in chess games, thus providing a detailed analysis of the performance of the different algorithmic approa</w:t>
      </w:r>
      <w:r w:rsidR="00AA7422">
        <w:rPr>
          <w:color w:val="000000"/>
        </w:rPr>
        <w:tab/>
      </w:r>
      <w:r w:rsidR="0073153F" w:rsidRPr="004671FE">
        <w:rPr>
          <w:color w:val="000000"/>
        </w:rPr>
        <w:t>ches.</w:t>
      </w:r>
    </w:p>
    <w:p w14:paraId="0F8F5B53" w14:textId="5C876FCF" w:rsidR="003410C8" w:rsidRPr="004671FE" w:rsidRDefault="003410C8" w:rsidP="004671FE">
      <w:pPr>
        <w:pStyle w:val="ABSTRACT"/>
        <w:spacing w:line="240" w:lineRule="auto"/>
        <w:ind w:left="482" w:right="482"/>
        <w:rPr>
          <w:color w:val="000000"/>
        </w:rPr>
      </w:pPr>
      <w:r w:rsidRPr="004671FE">
        <w:rPr>
          <w:b/>
          <w:color w:val="000000"/>
        </w:rPr>
        <w:t>Index Terms</w:t>
      </w:r>
      <w:r w:rsidRPr="004671FE">
        <w:rPr>
          <w:color w:val="000000"/>
        </w:rPr>
        <w:t>—</w:t>
      </w:r>
      <w:r w:rsidR="004671FE" w:rsidRPr="004671FE">
        <w:rPr>
          <w:color w:val="000000"/>
        </w:rPr>
        <w:t>Chess algorithms, neural networks, Monte Carlo Tree Search (MCTS), Stockfish, Leela Chess 0, Artificial intelligence, predictive models, motion optimization, machine learning, algorithm evaluation.</w:t>
      </w:r>
    </w:p>
    <w:p w14:paraId="0F8F5B54" w14:textId="77777777" w:rsidR="00981DD1" w:rsidRPr="004671FE" w:rsidRDefault="00981DD1" w:rsidP="00981DD1">
      <w:pPr>
        <w:rPr>
          <w:sz w:val="18"/>
          <w:szCs w:val="18"/>
        </w:rPr>
      </w:pPr>
    </w:p>
    <w:p w14:paraId="0F8F5B55" w14:textId="77777777" w:rsidR="003410C8" w:rsidRPr="004671FE" w:rsidRDefault="003410C8">
      <w:pPr>
        <w:pStyle w:val="PARAGRAPHnoindent"/>
        <w:spacing w:before="120"/>
        <w:jc w:val="center"/>
        <w:rPr>
          <w:color w:val="000000"/>
        </w:rPr>
      </w:pPr>
      <w:r w:rsidRPr="004671FE">
        <w:rPr>
          <w:color w:val="000000"/>
        </w:rPr>
        <w:t>——————————</w:t>
      </w:r>
      <w:r w:rsidRPr="004671FE">
        <w:rPr>
          <w:rFonts w:ascii="Times New Roman" w:hAnsi="Times New Roman"/>
          <w:color w:val="000000"/>
          <w:position w:val="-2"/>
        </w:rPr>
        <w:t xml:space="preserve">   </w:t>
      </w:r>
      <w:r w:rsidRPr="004671FE">
        <w:rPr>
          <w:rFonts w:ascii="Wingdings" w:hAnsi="Wingdings"/>
          <w:color w:val="000000"/>
          <w:position w:val="-2"/>
        </w:rPr>
        <w:sym w:font="Wingdings" w:char="F075"/>
      </w:r>
      <w:r w:rsidRPr="004671FE">
        <w:rPr>
          <w:rFonts w:ascii="Times New Roman" w:hAnsi="Times New Roman"/>
          <w:color w:val="000000"/>
          <w:position w:val="-2"/>
        </w:rPr>
        <w:t xml:space="preserve">   </w:t>
      </w:r>
      <w:r w:rsidRPr="004671FE">
        <w:rPr>
          <w:color w:val="000000"/>
        </w:rPr>
        <w:t>——————————</w:t>
      </w:r>
    </w:p>
    <w:p w14:paraId="0F8F5B56" w14:textId="07CAF948" w:rsidR="003940E6" w:rsidRPr="003940E6" w:rsidRDefault="00BA7DBA" w:rsidP="003940E6">
      <w:pPr>
        <w:pStyle w:val="Ttol1"/>
        <w:spacing w:before="200" w:line="240" w:lineRule="auto"/>
        <w:rPr>
          <w:color w:val="000000"/>
        </w:rPr>
        <w:sectPr w:rsidR="003940E6" w:rsidRPr="003940E6" w:rsidSect="00E31571">
          <w:headerReference w:type="even" r:id="rId11"/>
          <w:headerReference w:type="default" r:id="rId12"/>
          <w:footerReference w:type="even" r:id="rId13"/>
          <w:footerReference w:type="default" r:id="rId14"/>
          <w:headerReference w:type="first" r:id="rId15"/>
          <w:footerReference w:type="first" r:id="rId16"/>
          <w:pgSz w:w="11340" w:h="15480" w:code="1"/>
          <w:pgMar w:top="1196" w:right="607" w:bottom="357" w:left="720" w:header="607" w:footer="74" w:gutter="0"/>
          <w:paperSrc w:first="261" w:other="261"/>
          <w:cols w:space="240"/>
          <w:titlePg/>
        </w:sectPr>
      </w:pPr>
      <w:r w:rsidRPr="004671FE">
        <w:rPr>
          <w:color w:val="000000"/>
        </w:rPr>
        <w:t>1</w:t>
      </w:r>
      <w:r w:rsidRPr="004671FE">
        <w:rPr>
          <w:color w:val="000000"/>
        </w:rPr>
        <w:tab/>
        <w:t xml:space="preserve">Introducció </w:t>
      </w:r>
    </w:p>
    <w:p w14:paraId="0F8F5B57" w14:textId="295A8575" w:rsidR="003410C8" w:rsidRPr="004671FE" w:rsidRDefault="004671FE" w:rsidP="004671FE">
      <w:pPr>
        <w:pStyle w:val="Text"/>
        <w:keepNext/>
        <w:framePr w:dropCap="drop" w:lines="2" w:h="442" w:hRule="exact" w:wrap="around" w:vAnchor="text" w:hAnchor="text"/>
        <w:autoSpaceDE/>
        <w:autoSpaceDN/>
        <w:spacing w:line="442" w:lineRule="exact"/>
        <w:ind w:firstLine="0"/>
        <w:textAlignment w:val="baseline"/>
        <w:rPr>
          <w:rFonts w:ascii="Palatino" w:hAnsi="Palatino"/>
          <w:color w:val="000000"/>
          <w:spacing w:val="-2"/>
          <w:position w:val="-3"/>
          <w:sz w:val="49"/>
          <w:szCs w:val="52"/>
        </w:rPr>
      </w:pPr>
      <w:r w:rsidRPr="004671FE">
        <w:rPr>
          <w:rFonts w:ascii="Palatino" w:hAnsi="Palatino"/>
          <w:color w:val="000000"/>
          <w:spacing w:val="-2"/>
          <w:position w:val="-3"/>
          <w:sz w:val="49"/>
          <w:szCs w:val="52"/>
        </w:rPr>
        <w:t>E</w:t>
      </w:r>
    </w:p>
    <w:p w14:paraId="437D65FE" w14:textId="77777777" w:rsidR="00A309CF" w:rsidRDefault="00A309CF" w:rsidP="00A309CF">
      <w:pPr>
        <w:pStyle w:val="AUTHORAFFILIATION"/>
        <w:framePr w:vSpace="0" w:wrap="around" w:vAnchor="page" w:hAnchor="page" w:x="522" w:y="13712"/>
        <w:spacing w:before="120" w:after="60"/>
        <w:jc w:val="center"/>
        <w:rPr>
          <w:i w:val="0"/>
          <w:color w:val="000000"/>
        </w:rPr>
      </w:pPr>
      <w:r>
        <w:rPr>
          <w:rFonts w:ascii="Times New Roman" w:hAnsi="Times New Roman"/>
          <w:i w:val="0"/>
          <w:color w:val="000000"/>
          <w:sz w:val="14"/>
        </w:rPr>
        <w:t>————————————————</w:t>
      </w:r>
    </w:p>
    <w:p w14:paraId="3CBE9040" w14:textId="77777777" w:rsidR="00A309CF" w:rsidRPr="004671FE" w:rsidRDefault="00A309CF" w:rsidP="00A309CF">
      <w:pPr>
        <w:pStyle w:val="AUTHORAFFILIATION"/>
        <w:framePr w:vSpace="0" w:wrap="around" w:vAnchor="page" w:hAnchor="page" w:x="522" w:y="13712"/>
        <w:numPr>
          <w:ilvl w:val="0"/>
          <w:numId w:val="1"/>
        </w:numPr>
        <w:spacing w:line="240" w:lineRule="auto"/>
        <w:jc w:val="left"/>
        <w:rPr>
          <w:i w:val="0"/>
          <w:color w:val="000000"/>
        </w:rPr>
      </w:pPr>
      <w:r w:rsidRPr="004671FE">
        <w:rPr>
          <w:color w:val="000000"/>
        </w:rPr>
        <w:t xml:space="preserve">E-mail de contacte: </w:t>
      </w:r>
      <w:r>
        <w:rPr>
          <w:color w:val="000000"/>
        </w:rPr>
        <w:t>1558778</w:t>
      </w:r>
      <w:r w:rsidRPr="004671FE">
        <w:rPr>
          <w:color w:val="000000"/>
        </w:rPr>
        <w:t>@</w:t>
      </w:r>
      <w:r>
        <w:rPr>
          <w:color w:val="000000"/>
        </w:rPr>
        <w:t>uab.cat</w:t>
      </w:r>
    </w:p>
    <w:p w14:paraId="75B0ABF5" w14:textId="77777777" w:rsidR="00A309CF" w:rsidRPr="004671FE" w:rsidRDefault="00A309CF" w:rsidP="00A309CF">
      <w:pPr>
        <w:pStyle w:val="AUTHORAFFILIATION"/>
        <w:framePr w:vSpace="0" w:wrap="around" w:vAnchor="page" w:hAnchor="page" w:x="522" w:y="13712"/>
        <w:numPr>
          <w:ilvl w:val="0"/>
          <w:numId w:val="1"/>
        </w:numPr>
        <w:spacing w:line="240" w:lineRule="auto"/>
        <w:jc w:val="left"/>
        <w:rPr>
          <w:i w:val="0"/>
          <w:color w:val="000000"/>
        </w:rPr>
      </w:pPr>
      <w:r w:rsidRPr="004671FE">
        <w:rPr>
          <w:color w:val="000000"/>
        </w:rPr>
        <w:t xml:space="preserve">Menció realitzada: Computació </w:t>
      </w:r>
    </w:p>
    <w:p w14:paraId="15C1C580" w14:textId="77777777" w:rsidR="00A309CF" w:rsidRPr="004671FE" w:rsidRDefault="00A309CF" w:rsidP="00A309CF">
      <w:pPr>
        <w:pStyle w:val="AUTHORAFFILIATION"/>
        <w:framePr w:vSpace="0" w:wrap="around" w:vAnchor="page" w:hAnchor="page" w:x="522" w:y="13712"/>
        <w:numPr>
          <w:ilvl w:val="0"/>
          <w:numId w:val="1"/>
        </w:numPr>
        <w:spacing w:line="240" w:lineRule="auto"/>
        <w:jc w:val="left"/>
        <w:rPr>
          <w:i w:val="0"/>
          <w:color w:val="000000"/>
        </w:rPr>
      </w:pPr>
      <w:r w:rsidRPr="004671FE">
        <w:rPr>
          <w:color w:val="000000"/>
        </w:rPr>
        <w:t>Treball tutoritzat per: Xim Cerdà Company (Ciències de la Computació)</w:t>
      </w:r>
    </w:p>
    <w:p w14:paraId="45C27DC4" w14:textId="77777777" w:rsidR="00A309CF" w:rsidRPr="009673C6" w:rsidRDefault="00A309CF" w:rsidP="00A309CF">
      <w:pPr>
        <w:pStyle w:val="AUTHORAFFILIATION"/>
        <w:framePr w:vSpace="0" w:wrap="around" w:vAnchor="page" w:hAnchor="page" w:x="522" w:y="13712"/>
        <w:numPr>
          <w:ilvl w:val="0"/>
          <w:numId w:val="1"/>
        </w:numPr>
        <w:spacing w:line="240" w:lineRule="auto"/>
        <w:jc w:val="left"/>
        <w:rPr>
          <w:i w:val="0"/>
          <w:color w:val="000000"/>
        </w:rPr>
      </w:pPr>
      <w:r w:rsidRPr="004671FE">
        <w:rPr>
          <w:color w:val="000000"/>
        </w:rPr>
        <w:t>Curs 2023/24</w:t>
      </w:r>
      <w:r w:rsidRPr="009673C6">
        <w:rPr>
          <w:color w:val="000000"/>
        </w:rPr>
        <w:t>.</w:t>
      </w:r>
    </w:p>
    <w:p w14:paraId="575195F4" w14:textId="48C64710" w:rsidR="00A309CF" w:rsidRDefault="00A309CF" w:rsidP="00245E78">
      <w:pPr>
        <w:pStyle w:val="PARAGRAPH"/>
        <w:ind w:firstLine="0"/>
      </w:pPr>
      <w:r>
        <w:t>n el món dels escacs, la presència de la intel·ligència artificial (IA) ha estat constant i influent al llarg de les últimes dècades</w:t>
      </w:r>
      <w:sdt>
        <w:sdtPr>
          <w:id w:val="-1399284081"/>
          <w:citation/>
        </w:sdtPr>
        <w:sdtContent>
          <w:r w:rsidR="000C6ACF">
            <w:fldChar w:fldCharType="begin"/>
          </w:r>
          <w:r w:rsidR="000C6ACF">
            <w:rPr>
              <w:lang w:val="es-ES"/>
            </w:rPr>
            <w:instrText xml:space="preserve"> CITATION Koe24 \l 3082 </w:instrText>
          </w:r>
          <w:r w:rsidR="000C6ACF">
            <w:fldChar w:fldCharType="separate"/>
          </w:r>
          <w:r w:rsidR="00C37E65">
            <w:rPr>
              <w:noProof/>
              <w:lang w:val="es-ES"/>
            </w:rPr>
            <w:t xml:space="preserve"> </w:t>
          </w:r>
          <w:r w:rsidR="00C37E65" w:rsidRPr="00C37E65">
            <w:rPr>
              <w:noProof/>
              <w:lang w:val="es-ES"/>
            </w:rPr>
            <w:t>[1]</w:t>
          </w:r>
          <w:r w:rsidR="000C6ACF">
            <w:fldChar w:fldCharType="end"/>
          </w:r>
        </w:sdtContent>
      </w:sdt>
      <w:r>
        <w:t>. Els escacs representen un repte significatiu per als sistemes d'IA a causa de la seva vasta quantitat de possibles combinacions i la necessitat de prendre decisions precises en un entorn de temps limitat. Cada moviment en una partida d'escacs no només ha de ser tàcticament sòlid, sinó que també ha de contribuir a una estratègia guanyadora global, fet que requereix una comprensió profunda tant de la posició actual com de les possibles posicions futures.</w:t>
      </w:r>
    </w:p>
    <w:p w14:paraId="55BC75A2" w14:textId="5041292B" w:rsidR="00A309CF" w:rsidRDefault="00A309CF" w:rsidP="00750A1E">
      <w:pPr>
        <w:pStyle w:val="PARAGRAPH"/>
        <w:ind w:firstLine="284"/>
      </w:pPr>
      <w:r>
        <w:t>Des dels primers intents d'automatitzar el pensament estratègic fins a les modernes xarxes neuronals profundes, s'ha desenvolupat una gran varietat d'algoritmes per abordar la complexitat inherent dels escacs</w:t>
      </w:r>
      <w:sdt>
        <w:sdtPr>
          <w:id w:val="-89469996"/>
          <w:citation/>
        </w:sdtPr>
        <w:sdtContent>
          <w:r w:rsidR="000C6ACF">
            <w:fldChar w:fldCharType="begin"/>
          </w:r>
          <w:r w:rsidR="000C6ACF" w:rsidRPr="000C6ACF">
            <w:instrText xml:space="preserve"> CITATION 3 \l 3082 </w:instrText>
          </w:r>
          <w:r w:rsidR="000C6ACF">
            <w:fldChar w:fldCharType="separate"/>
          </w:r>
          <w:r w:rsidR="00C37E65">
            <w:rPr>
              <w:noProof/>
            </w:rPr>
            <w:t xml:space="preserve"> [2]</w:t>
          </w:r>
          <w:r w:rsidR="000C6ACF">
            <w:fldChar w:fldCharType="end"/>
          </w:r>
        </w:sdtContent>
      </w:sdt>
      <w:r>
        <w:t xml:space="preserve">. Aquests algoritmes varien des de simples heurístiques fins a models avançats d'aprenentatge automàtic que s'entrenen jugant milions de partides contra ells mateixos. </w:t>
      </w:r>
    </w:p>
    <w:p w14:paraId="3A5945BE" w14:textId="42BD0054" w:rsidR="005E434F" w:rsidRPr="00A309CF" w:rsidRDefault="00A309CF" w:rsidP="005E434F">
      <w:pPr>
        <w:pStyle w:val="PARAGRAPH"/>
        <w:ind w:firstLine="284"/>
      </w:pPr>
      <w:r>
        <w:t xml:space="preserve">En aquest treball, ens proposem investigar quins dels diferents algoritmes d'IA són més eficaços en la </w:t>
      </w:r>
      <w:r>
        <w:t xml:space="preserve">identificació i execució dels millors moviments en una partida d'escacs. Així mateix, explorarem les diferents tècniques que aquests algoritmes utilitzen per analitzar les posicions del tauler i predir les millors jugades, comparant les seves estratègies d'exploració, la seva capacitat de generalització i la eficàcia en </w:t>
      </w:r>
      <w:r w:rsidR="000C6ACF">
        <w:t xml:space="preserve">diferents </w:t>
      </w:r>
      <w:r>
        <w:t>situacions tant conegudes com inexplorades</w:t>
      </w:r>
      <w:sdt>
        <w:sdtPr>
          <w:id w:val="301896299"/>
          <w:citation/>
        </w:sdtPr>
        <w:sdtContent>
          <w:r w:rsidR="000C6ACF">
            <w:fldChar w:fldCharType="begin"/>
          </w:r>
          <w:r w:rsidR="000C6ACF">
            <w:rPr>
              <w:lang w:val="es-ES"/>
            </w:rPr>
            <w:instrText xml:space="preserve"> CITATION Mar21 \l 3082 </w:instrText>
          </w:r>
          <w:r w:rsidR="000C6ACF">
            <w:fldChar w:fldCharType="separate"/>
          </w:r>
          <w:r w:rsidR="00C37E65">
            <w:rPr>
              <w:noProof/>
              <w:lang w:val="es-ES"/>
            </w:rPr>
            <w:t xml:space="preserve"> </w:t>
          </w:r>
          <w:r w:rsidR="00C37E65" w:rsidRPr="00C37E65">
            <w:rPr>
              <w:noProof/>
              <w:lang w:val="es-ES"/>
            </w:rPr>
            <w:t>[3]</w:t>
          </w:r>
          <w:r w:rsidR="000C6ACF">
            <w:fldChar w:fldCharType="end"/>
          </w:r>
        </w:sdtContent>
      </w:sdt>
      <w:r>
        <w:t>. Aquesta anàlisi ens permetrà identificar els avantatges i limitacions de cada enfocament, proporcionant una comprensió més profunda de com la IA pot ser utilitzada per optimitzar el joc d'escacs a nivells que abans eren impensables per als éssers humans.</w:t>
      </w:r>
    </w:p>
    <w:p w14:paraId="5C0BEF78" w14:textId="3E641DD8" w:rsidR="009673C6" w:rsidRDefault="003940E6" w:rsidP="003940E6">
      <w:pPr>
        <w:pStyle w:val="Ttol2"/>
        <w:spacing w:line="240" w:lineRule="auto"/>
        <w:rPr>
          <w:color w:val="000000"/>
        </w:rPr>
      </w:pPr>
      <w:r>
        <w:rPr>
          <w:color w:val="000000"/>
        </w:rPr>
        <w:t xml:space="preserve">1.1 </w:t>
      </w:r>
      <w:r w:rsidR="009673C6">
        <w:rPr>
          <w:color w:val="000000"/>
        </w:rPr>
        <w:t>Motors d’escacs</w:t>
      </w:r>
    </w:p>
    <w:p w14:paraId="41B38EFE" w14:textId="0F36104C" w:rsidR="00D57F2D" w:rsidRPr="00D57F2D" w:rsidRDefault="009673C6" w:rsidP="00D57F2D">
      <w:pPr>
        <w:pStyle w:val="PARAGRAPHnoindent"/>
      </w:pPr>
      <w:r w:rsidRPr="009673C6">
        <w:t>Els motors d'escacs moderns són programes informàtics que utilitzen algoritmes avançats per jugar als escacs a un nivell superhumà</w:t>
      </w:r>
      <w:sdt>
        <w:sdtPr>
          <w:id w:val="-1294603183"/>
          <w:citation/>
        </w:sdtPr>
        <w:sdtContent>
          <w:r w:rsidR="000C6ACF">
            <w:fldChar w:fldCharType="begin"/>
          </w:r>
          <w:r w:rsidR="000C6ACF" w:rsidRPr="000C6ACF">
            <w:instrText xml:space="preserve"> CITATION 2 \l 3082 </w:instrText>
          </w:r>
          <w:r w:rsidR="000C6ACF">
            <w:fldChar w:fldCharType="separate"/>
          </w:r>
          <w:r w:rsidR="00C37E65">
            <w:rPr>
              <w:noProof/>
            </w:rPr>
            <w:t xml:space="preserve"> [4]</w:t>
          </w:r>
          <w:r w:rsidR="000C6ACF">
            <w:fldChar w:fldCharType="end"/>
          </w:r>
        </w:sdtContent>
      </w:sdt>
      <w:r w:rsidR="000C6ACF">
        <w:t>.</w:t>
      </w:r>
      <w:r w:rsidRPr="009673C6">
        <w:t xml:space="preserve"> Es basen en diferents estratègies per prendre decisions i generar tàctiques durant la partida. En el món dels escacs hi ha </w:t>
      </w:r>
      <w:r w:rsidR="000C6ACF">
        <w:t xml:space="preserve">moltes </w:t>
      </w:r>
      <w:r w:rsidRPr="009673C6">
        <w:t>possibles propostes de motors de joc que permeten trobar la jugada adequada</w:t>
      </w:r>
      <w:r w:rsidR="000C6ACF">
        <w:t>, en aquest treball ens centrarem en dos, m</w:t>
      </w:r>
      <w:r w:rsidRPr="009673C6">
        <w:t xml:space="preserve">otors basats en cerca i </w:t>
      </w:r>
      <w:r w:rsidR="000C6ACF">
        <w:t xml:space="preserve">motors </w:t>
      </w:r>
      <w:r w:rsidRPr="009673C6">
        <w:t>basats en xarxes neuronals.</w:t>
      </w:r>
    </w:p>
    <w:p w14:paraId="0F8F5B6F" w14:textId="457DEEAE" w:rsidR="003410C8" w:rsidRDefault="003940E6" w:rsidP="00D57F2D">
      <w:pPr>
        <w:pStyle w:val="Ttol2"/>
        <w:spacing w:line="240" w:lineRule="auto"/>
        <w:rPr>
          <w:color w:val="000000"/>
        </w:rPr>
      </w:pPr>
      <w:r>
        <w:rPr>
          <w:color w:val="000000"/>
        </w:rPr>
        <w:t>1</w:t>
      </w:r>
      <w:r w:rsidR="003410C8" w:rsidRPr="004671FE">
        <w:rPr>
          <w:color w:val="000000"/>
        </w:rPr>
        <w:t>.1</w:t>
      </w:r>
      <w:r>
        <w:rPr>
          <w:color w:val="000000"/>
        </w:rPr>
        <w:t>.1</w:t>
      </w:r>
      <w:r w:rsidR="003410C8" w:rsidRPr="004671FE">
        <w:rPr>
          <w:color w:val="000000"/>
        </w:rPr>
        <w:t xml:space="preserve"> </w:t>
      </w:r>
      <w:r w:rsidR="009673C6">
        <w:rPr>
          <w:color w:val="000000"/>
        </w:rPr>
        <w:t>Motors basats en cerca</w:t>
      </w:r>
    </w:p>
    <w:p w14:paraId="24261454" w14:textId="0B2A5303" w:rsidR="00D57F2D" w:rsidRDefault="009673C6" w:rsidP="00D57F2D">
      <w:pPr>
        <w:pStyle w:val="PARAGRAPHnoindent"/>
      </w:pPr>
      <w:r>
        <w:t xml:space="preserve">Aquests motors són programes o sistemes que utilitzen algorismes específics per a explorar de manera eficient l'arbre de possibles moviments i estats del joc. Aquests motors </w:t>
      </w:r>
      <w:r>
        <w:lastRenderedPageBreak/>
        <w:t>estan dissenyats per a prendre decisions informades sobre quin és el millor moviment a realitzar en una determinada posició. Actualment</w:t>
      </w:r>
      <w:r w:rsidR="00277162">
        <w:t>,</w:t>
      </w:r>
      <w:r>
        <w:t xml:space="preserve"> els més utilitzats son </w:t>
      </w:r>
      <w:r w:rsidRPr="009673C6">
        <w:t xml:space="preserve">MiniMax </w:t>
      </w:r>
      <w:r>
        <w:t>amb</w:t>
      </w:r>
      <w:r w:rsidRPr="009673C6">
        <w:t xml:space="preserve"> Alpha-Beta Pruning</w:t>
      </w:r>
      <w:sdt>
        <w:sdtPr>
          <w:id w:val="152726610"/>
          <w:citation/>
        </w:sdtPr>
        <w:sdtContent>
          <w:r w:rsidR="00804111">
            <w:fldChar w:fldCharType="begin"/>
          </w:r>
          <w:r w:rsidR="00804111">
            <w:instrText xml:space="preserve"> CITATION 3 \l 1027 </w:instrText>
          </w:r>
          <w:r w:rsidR="00804111">
            <w:fldChar w:fldCharType="separate"/>
          </w:r>
          <w:r w:rsidR="00C37E65">
            <w:rPr>
              <w:noProof/>
            </w:rPr>
            <w:t xml:space="preserve"> [2]</w:t>
          </w:r>
          <w:r w:rsidR="00804111">
            <w:fldChar w:fldCharType="end"/>
          </w:r>
        </w:sdtContent>
      </w:sdt>
      <w:r w:rsidR="00D57F2D">
        <w:t>.</w:t>
      </w:r>
    </w:p>
    <w:p w14:paraId="4509D625" w14:textId="6EE1DBB8" w:rsidR="00D57F2D" w:rsidRPr="004671FE" w:rsidRDefault="003940E6" w:rsidP="00D57F2D">
      <w:pPr>
        <w:pStyle w:val="Ttol2"/>
        <w:spacing w:line="240" w:lineRule="auto"/>
        <w:ind w:left="0" w:firstLine="0"/>
        <w:rPr>
          <w:color w:val="000000"/>
        </w:rPr>
      </w:pPr>
      <w:r>
        <w:rPr>
          <w:color w:val="000000"/>
        </w:rPr>
        <w:t>1.1</w:t>
      </w:r>
      <w:r w:rsidR="00D57F2D" w:rsidRPr="004671FE">
        <w:rPr>
          <w:color w:val="000000"/>
        </w:rPr>
        <w:t xml:space="preserve">.2 </w:t>
      </w:r>
      <w:r w:rsidR="00D57F2D">
        <w:rPr>
          <w:color w:val="000000"/>
        </w:rPr>
        <w:t>Motors basats en xarxes neuronals</w:t>
      </w:r>
    </w:p>
    <w:p w14:paraId="1AB63E52" w14:textId="2952285E" w:rsidR="00D57F2D" w:rsidRPr="00D57F2D" w:rsidRDefault="00D57F2D" w:rsidP="00245E78">
      <w:pPr>
        <w:pStyle w:val="PARAGRAPH"/>
        <w:ind w:firstLine="0"/>
      </w:pPr>
      <w:r>
        <w:t>Aquests són sistemes computacionals que s'inspiren en la forma en què funciona el cervell humà per processar informació i aprendre. Aquestes xarxes estan dissenyades per reconèixer patrons, aprendre de dades, i fer prediccions o classificacions a partir de la informació que reben. El motor que utilitza xarxes neuronals més reconegut és Leela Chess 0 (Lc0)</w:t>
      </w:r>
      <w:sdt>
        <w:sdtPr>
          <w:id w:val="351934046"/>
          <w:citation/>
        </w:sdtPr>
        <w:sdtContent>
          <w:r w:rsidR="00804111">
            <w:fldChar w:fldCharType="begin"/>
          </w:r>
          <w:r w:rsidR="00804111">
            <w:instrText xml:space="preserve"> CITATION 3 \l 1027 </w:instrText>
          </w:r>
          <w:r w:rsidR="00804111">
            <w:fldChar w:fldCharType="separate"/>
          </w:r>
          <w:r w:rsidR="00C37E65">
            <w:rPr>
              <w:noProof/>
            </w:rPr>
            <w:t xml:space="preserve"> [2]</w:t>
          </w:r>
          <w:r w:rsidR="00804111">
            <w:fldChar w:fldCharType="end"/>
          </w:r>
        </w:sdtContent>
      </w:sdt>
      <w:r>
        <w:t>.</w:t>
      </w:r>
    </w:p>
    <w:p w14:paraId="7C3183D2" w14:textId="2DE4C33F" w:rsidR="00D57F2D" w:rsidRDefault="003940E6" w:rsidP="00D57F2D">
      <w:pPr>
        <w:pStyle w:val="Ttol1"/>
        <w:spacing w:line="240" w:lineRule="auto"/>
        <w:rPr>
          <w:color w:val="000000"/>
        </w:rPr>
      </w:pPr>
      <w:r>
        <w:rPr>
          <w:color w:val="000000"/>
        </w:rPr>
        <w:t>2</w:t>
      </w:r>
      <w:r w:rsidR="00D57F2D" w:rsidRPr="004671FE">
        <w:rPr>
          <w:color w:val="000000"/>
        </w:rPr>
        <w:tab/>
      </w:r>
      <w:r w:rsidR="00D57F2D">
        <w:rPr>
          <w:color w:val="000000"/>
        </w:rPr>
        <w:t>Objectius del projecte</w:t>
      </w:r>
    </w:p>
    <w:p w14:paraId="6B6DA076" w14:textId="77777777" w:rsidR="00D57F2D" w:rsidRDefault="00D57F2D" w:rsidP="00D57F2D">
      <w:pPr>
        <w:pStyle w:val="PARAGRAPHnoindent"/>
      </w:pPr>
      <w:r>
        <w:t>Un cop investigats projectes similars i cercat la informació necessària, el treball consisteix en la cerca de l’algoritme més eficaç per a jugar al joc dels escacs de manera autònoma, és a dir, trobar quin dels algoritmes és el millor per a jugar als escacs. Es compararan una sèrie d’algoritmes i es decidirà quin és el millor d’acord amb una sèrie de partides que jugaran entre ells. Alguns dels algoritmes a comparar seran creats per mi i altres seran de codi obert.</w:t>
      </w:r>
    </w:p>
    <w:p w14:paraId="11E71793" w14:textId="31416E94" w:rsidR="006C7C27" w:rsidRPr="00D57F2D" w:rsidRDefault="00362F9D" w:rsidP="00750A1E">
      <w:pPr>
        <w:pStyle w:val="PARAGRAPH"/>
        <w:ind w:firstLine="284"/>
      </w:pPr>
      <w:r>
        <w:t>En aquest projecte es desenvoluparan una xarxa neuronal que permeti establir un valor a una certa posició d’escacs i l’algoritme MCTS</w:t>
      </w:r>
      <w:sdt>
        <w:sdtPr>
          <w:id w:val="-1237697666"/>
          <w:citation/>
        </w:sdtPr>
        <w:sdtContent>
          <w:r w:rsidR="00804111">
            <w:fldChar w:fldCharType="begin"/>
          </w:r>
          <w:r w:rsidR="00804111">
            <w:instrText xml:space="preserve"> CITATION 4 \l 1027 </w:instrText>
          </w:r>
          <w:r w:rsidR="00804111">
            <w:fldChar w:fldCharType="separate"/>
          </w:r>
          <w:r w:rsidR="00C37E65">
            <w:rPr>
              <w:noProof/>
            </w:rPr>
            <w:t xml:space="preserve"> [5]</w:t>
          </w:r>
          <w:r w:rsidR="00804111">
            <w:fldChar w:fldCharType="end"/>
          </w:r>
        </w:sdtContent>
      </w:sdt>
      <w:r>
        <w:t xml:space="preserve"> el qual pugui escollir el millor moviment per cada jugada. Aquests dos algoritmes s’avaluaran per separat</w:t>
      </w:r>
      <w:r w:rsidR="00277162">
        <w:t>,</w:t>
      </w:r>
      <w:r>
        <w:t xml:space="preserve"> però també </w:t>
      </w:r>
      <w:r w:rsidR="006C7C27">
        <w:t>es combinaran per tal de millorar les seves característiques. A més seran comparats amb algoritmes ja creats i de codi obert per tal de comprovar la seva eficàcia, en aquest treball es compararan amb els motors Stockfish, el motor més popular i complet actualment, i amb Lc0, la qual utilitza xarxes neuronal</w:t>
      </w:r>
      <w:r w:rsidR="00277162">
        <w:t>s</w:t>
      </w:r>
      <w:r w:rsidR="006C7C27">
        <w:t xml:space="preserve"> i aprenentatge per reforç.</w:t>
      </w:r>
    </w:p>
    <w:p w14:paraId="6ECC9D61" w14:textId="77777777" w:rsidR="00362F9D" w:rsidRDefault="00D57F2D" w:rsidP="00750A1E">
      <w:pPr>
        <w:pStyle w:val="PARAGRAPH"/>
        <w:ind w:firstLine="284"/>
      </w:pPr>
      <w:r>
        <w:t xml:space="preserve">Espero que la combinació entre xarxes neuronals i MCTS sigui una de les opcions més prometedores, ja que les xarxes neuronals són molt precises avaluant posicions i generant candidats a jugades, mentre que MCTS és molt eficient recorrent l’arbre de joc i trobant la millor solució. De fet, actualment és una de les combinacions més utilitzades en els motors d’escacs. </w:t>
      </w:r>
    </w:p>
    <w:p w14:paraId="0F8F5B72" w14:textId="5E5DF3C1" w:rsidR="003410C8" w:rsidRPr="0043733D" w:rsidRDefault="00D57F2D" w:rsidP="0043733D">
      <w:pPr>
        <w:pStyle w:val="PARAGRAPH"/>
        <w:ind w:firstLine="284"/>
      </w:pPr>
      <w:r>
        <w:t xml:space="preserve">De manera alternativa, és possible que els algoritmes de forma individual siguin més eficaços a l’hora d'avaluar i anticipar les possibles jugades. </w:t>
      </w:r>
    </w:p>
    <w:p w14:paraId="0F8F5B73" w14:textId="2B86C619" w:rsidR="00537DEA" w:rsidRDefault="003940E6" w:rsidP="0056412D">
      <w:pPr>
        <w:pStyle w:val="Ttol1"/>
        <w:spacing w:line="240" w:lineRule="auto"/>
        <w:rPr>
          <w:color w:val="000000"/>
        </w:rPr>
      </w:pPr>
      <w:r>
        <w:rPr>
          <w:color w:val="000000"/>
        </w:rPr>
        <w:t>3</w:t>
      </w:r>
      <w:r w:rsidR="00537DEA" w:rsidRPr="004671FE">
        <w:rPr>
          <w:color w:val="000000"/>
        </w:rPr>
        <w:tab/>
      </w:r>
      <w:r w:rsidR="00362F9D">
        <w:rPr>
          <w:color w:val="000000"/>
        </w:rPr>
        <w:t>Metodologia</w:t>
      </w:r>
    </w:p>
    <w:p w14:paraId="03A8629E" w14:textId="6C6A6906" w:rsidR="00750A1E" w:rsidRDefault="00750A1E" w:rsidP="00750A1E">
      <w:pPr>
        <w:pStyle w:val="PARAGRAPH"/>
        <w:ind w:firstLine="0"/>
      </w:pPr>
      <w:r w:rsidRPr="00750A1E">
        <w:t>Per al desenvolupament del projecte hi haurà diverses fases, la primera és la fase de disseny en la que es definiran l'arquitectura i se seleccionaran les eines que s'utilitzaran, a més de buscar les dades d'entrenament, la segona fase és de desenvolupament i entrenament dels diferents algoritmes i la seva posterior unió, la tercera fase consisteix a testejar el funcionament dels models desenvolupats i la posterior avaluació de rendiment,  també s'optimitzarà al màxim el rendiment de cada model, i finalment la quarta fase consisteix en la comparació i avaluació dels motors creats.</w:t>
      </w:r>
    </w:p>
    <w:p w14:paraId="0169ADE0" w14:textId="77777777" w:rsidR="003940E6" w:rsidRDefault="003940E6" w:rsidP="00750A1E">
      <w:pPr>
        <w:pStyle w:val="PARAGRAPH"/>
        <w:ind w:firstLine="0"/>
      </w:pPr>
    </w:p>
    <w:p w14:paraId="0CAC2709" w14:textId="77777777" w:rsidR="003940E6" w:rsidRDefault="003940E6" w:rsidP="00750A1E">
      <w:pPr>
        <w:pStyle w:val="PARAGRAPH"/>
        <w:ind w:firstLine="0"/>
      </w:pPr>
    </w:p>
    <w:p w14:paraId="3D01C082" w14:textId="77777777" w:rsidR="0043733D" w:rsidRDefault="0043733D" w:rsidP="00750A1E">
      <w:pPr>
        <w:pStyle w:val="PARAGRAPH"/>
        <w:ind w:firstLine="0"/>
      </w:pPr>
    </w:p>
    <w:p w14:paraId="52CE0B3A" w14:textId="593A8091" w:rsidR="00245E78" w:rsidRDefault="00245E78" w:rsidP="00245E78">
      <w:pPr>
        <w:pStyle w:val="PARAGRAPH"/>
        <w:numPr>
          <w:ilvl w:val="0"/>
          <w:numId w:val="43"/>
        </w:numPr>
        <w:ind w:left="426"/>
      </w:pPr>
      <w:r>
        <w:t>Fase 1: Disseny i arquitectura</w:t>
      </w:r>
    </w:p>
    <w:p w14:paraId="459193BA" w14:textId="4E7B5E13" w:rsidR="00245E78" w:rsidRDefault="00245E78" w:rsidP="00245E78">
      <w:pPr>
        <w:pStyle w:val="PARAGRAPH"/>
        <w:numPr>
          <w:ilvl w:val="1"/>
          <w:numId w:val="43"/>
        </w:numPr>
        <w:ind w:left="709"/>
      </w:pPr>
      <w:r>
        <w:t>Definir l'arquitectura del motor</w:t>
      </w:r>
      <w:r w:rsidR="00750A1E">
        <w:t>.</w:t>
      </w:r>
    </w:p>
    <w:p w14:paraId="7CDD105F" w14:textId="0CC075FF" w:rsidR="00245E78" w:rsidRDefault="00245E78" w:rsidP="00245E78">
      <w:pPr>
        <w:pStyle w:val="PARAGRAPH"/>
        <w:numPr>
          <w:ilvl w:val="1"/>
          <w:numId w:val="43"/>
        </w:numPr>
        <w:ind w:left="709"/>
      </w:pPr>
      <w:r>
        <w:t>Seleccionar les eines de desenvolupament</w:t>
      </w:r>
      <w:r w:rsidR="00750A1E">
        <w:t>.</w:t>
      </w:r>
    </w:p>
    <w:p w14:paraId="47CA097E" w14:textId="6DD4DFB5" w:rsidR="00245E78" w:rsidRDefault="00245E78" w:rsidP="00245E78">
      <w:pPr>
        <w:pStyle w:val="PARAGRAPH"/>
        <w:numPr>
          <w:ilvl w:val="1"/>
          <w:numId w:val="43"/>
        </w:numPr>
        <w:ind w:left="709"/>
      </w:pPr>
      <w:r>
        <w:t>Recopilar dades d'entrenament</w:t>
      </w:r>
      <w:r w:rsidR="00750A1E">
        <w:t>.</w:t>
      </w:r>
    </w:p>
    <w:p w14:paraId="2CDAFFB7" w14:textId="77777777" w:rsidR="00245E78" w:rsidRDefault="00245E78" w:rsidP="00245E78">
      <w:pPr>
        <w:pStyle w:val="PARAGRAPH"/>
        <w:numPr>
          <w:ilvl w:val="0"/>
          <w:numId w:val="43"/>
        </w:numPr>
        <w:ind w:left="426"/>
      </w:pPr>
      <w:r>
        <w:t>Fase 2: Entrenament i desenvolupament</w:t>
      </w:r>
    </w:p>
    <w:p w14:paraId="6890DA42" w14:textId="5452EFA5" w:rsidR="00245E78" w:rsidRDefault="00245E78" w:rsidP="00245E78">
      <w:pPr>
        <w:pStyle w:val="PARAGRAPH"/>
        <w:numPr>
          <w:ilvl w:val="1"/>
          <w:numId w:val="43"/>
        </w:numPr>
        <w:ind w:left="709"/>
      </w:pPr>
      <w:r>
        <w:t>Entrenar la xarxa neuronal</w:t>
      </w:r>
      <w:r w:rsidR="00750A1E">
        <w:t>.</w:t>
      </w:r>
    </w:p>
    <w:p w14:paraId="1811FA75" w14:textId="20115768" w:rsidR="00245E78" w:rsidRDefault="00245E78" w:rsidP="00245E78">
      <w:pPr>
        <w:pStyle w:val="PARAGRAPH"/>
        <w:numPr>
          <w:ilvl w:val="1"/>
          <w:numId w:val="43"/>
        </w:numPr>
        <w:ind w:left="709"/>
      </w:pPr>
      <w:r>
        <w:t>Implementar l’algorisme MCTS</w:t>
      </w:r>
      <w:r w:rsidR="00750A1E">
        <w:t>.</w:t>
      </w:r>
    </w:p>
    <w:p w14:paraId="04C2243D" w14:textId="13041E76" w:rsidR="00245E78" w:rsidRDefault="00245E78" w:rsidP="00245E78">
      <w:pPr>
        <w:pStyle w:val="PARAGRAPH"/>
        <w:numPr>
          <w:ilvl w:val="1"/>
          <w:numId w:val="43"/>
        </w:numPr>
        <w:ind w:left="709"/>
      </w:pPr>
      <w:r>
        <w:t>Integrar la xarxa neuronal i l'algorisme MCTS</w:t>
      </w:r>
      <w:r w:rsidR="00750A1E">
        <w:t>.</w:t>
      </w:r>
    </w:p>
    <w:p w14:paraId="3BB45B6B" w14:textId="5402EF47" w:rsidR="00245E78" w:rsidRDefault="00245E78" w:rsidP="00245E78">
      <w:pPr>
        <w:pStyle w:val="PARAGRAPH"/>
        <w:numPr>
          <w:ilvl w:val="0"/>
          <w:numId w:val="43"/>
        </w:numPr>
        <w:ind w:left="426"/>
      </w:pPr>
      <w:r>
        <w:t xml:space="preserve">Fase 3: </w:t>
      </w:r>
      <w:r w:rsidR="0043733D">
        <w:t>Avaluació</w:t>
      </w:r>
    </w:p>
    <w:p w14:paraId="1B79AF7A" w14:textId="314D77F6" w:rsidR="00245E78" w:rsidRDefault="00245E78" w:rsidP="00245E78">
      <w:pPr>
        <w:pStyle w:val="PARAGRAPH"/>
        <w:numPr>
          <w:ilvl w:val="1"/>
          <w:numId w:val="43"/>
        </w:numPr>
        <w:ind w:left="709"/>
      </w:pPr>
      <w:r>
        <w:t>Avaluar el rendiment del motor d'escacs</w:t>
      </w:r>
      <w:r w:rsidR="00750A1E">
        <w:t>.</w:t>
      </w:r>
    </w:p>
    <w:p w14:paraId="264DA5BA" w14:textId="0BC25B07" w:rsidR="00245E78" w:rsidRDefault="00245E78" w:rsidP="00245E78">
      <w:pPr>
        <w:pStyle w:val="PARAGRAPH"/>
        <w:numPr>
          <w:ilvl w:val="1"/>
          <w:numId w:val="43"/>
        </w:numPr>
        <w:ind w:left="709"/>
      </w:pPr>
      <w:r>
        <w:t>Identificar i corregir errors</w:t>
      </w:r>
      <w:r w:rsidR="00750A1E">
        <w:t>.</w:t>
      </w:r>
    </w:p>
    <w:p w14:paraId="0BDB9236" w14:textId="15973889" w:rsidR="00245E78" w:rsidRDefault="00245E78" w:rsidP="00245E78">
      <w:pPr>
        <w:pStyle w:val="PARAGRAPH"/>
        <w:numPr>
          <w:ilvl w:val="1"/>
          <w:numId w:val="43"/>
        </w:numPr>
        <w:ind w:left="709"/>
      </w:pPr>
      <w:r>
        <w:t>Optimitzar el rendiment</w:t>
      </w:r>
      <w:r w:rsidR="00750A1E">
        <w:t>.</w:t>
      </w:r>
    </w:p>
    <w:p w14:paraId="0184D998" w14:textId="6066AF3F" w:rsidR="00245E78" w:rsidRDefault="00245E78" w:rsidP="00245E78">
      <w:pPr>
        <w:pStyle w:val="PARAGRAPH"/>
        <w:numPr>
          <w:ilvl w:val="0"/>
          <w:numId w:val="43"/>
        </w:numPr>
        <w:ind w:left="426"/>
      </w:pPr>
      <w:r>
        <w:t>Fase 4: Comparació</w:t>
      </w:r>
    </w:p>
    <w:p w14:paraId="609C43A1" w14:textId="48A99F45" w:rsidR="00245E78" w:rsidRDefault="00245E78" w:rsidP="00245E78">
      <w:pPr>
        <w:pStyle w:val="PARAGRAPH"/>
        <w:numPr>
          <w:ilvl w:val="1"/>
          <w:numId w:val="43"/>
        </w:numPr>
        <w:ind w:left="709"/>
      </w:pPr>
      <w:r>
        <w:t>Avaluar el funcionament de tots els motors d’escacs</w:t>
      </w:r>
      <w:r w:rsidR="00750A1E">
        <w:t>.</w:t>
      </w:r>
    </w:p>
    <w:p w14:paraId="56049DCA" w14:textId="4B80C623" w:rsidR="00245E78" w:rsidRPr="00245E78" w:rsidRDefault="00245E78" w:rsidP="00245E78">
      <w:pPr>
        <w:pStyle w:val="PARAGRAPH"/>
        <w:numPr>
          <w:ilvl w:val="1"/>
          <w:numId w:val="43"/>
        </w:numPr>
        <w:ind w:left="709"/>
      </w:pPr>
      <w:r>
        <w:t>Competició de motors d'escacs</w:t>
      </w:r>
      <w:r w:rsidR="00750A1E">
        <w:t>.</w:t>
      </w:r>
    </w:p>
    <w:p w14:paraId="5244D8FB" w14:textId="086CB2B9" w:rsidR="00245E78" w:rsidRDefault="003940E6" w:rsidP="003940E6">
      <w:pPr>
        <w:pStyle w:val="Ttol2"/>
        <w:spacing w:line="240" w:lineRule="auto"/>
        <w:rPr>
          <w:color w:val="000000"/>
        </w:rPr>
      </w:pPr>
      <w:r>
        <w:rPr>
          <w:color w:val="000000"/>
        </w:rPr>
        <w:t xml:space="preserve">3.1 </w:t>
      </w:r>
      <w:r w:rsidR="00750A1E">
        <w:rPr>
          <w:color w:val="000000"/>
        </w:rPr>
        <w:t>Disseny i arquitectura</w:t>
      </w:r>
    </w:p>
    <w:p w14:paraId="73DEB0A0" w14:textId="77777777" w:rsidR="00750A1E" w:rsidRDefault="00750A1E" w:rsidP="00750A1E">
      <w:pPr>
        <w:pStyle w:val="PARAGRAPHnoindent"/>
      </w:pPr>
      <w:r>
        <w:t>La primera part de qualsevol projecte és la part de disseny, en aquest cas el que es dissenya és una xarxa neuronal i la utilització de diferents algoritmes de machine learning per tal d’aconseguir l’objectiu desitjat.</w:t>
      </w:r>
    </w:p>
    <w:p w14:paraId="2666AA86" w14:textId="2D7703CF" w:rsidR="00750A1E" w:rsidRDefault="00750A1E" w:rsidP="00750A1E">
      <w:pPr>
        <w:pStyle w:val="PARAGRAPH"/>
        <w:ind w:firstLine="284"/>
      </w:pPr>
      <w:r>
        <w:t>Per tal de dissenyar el model de xarxa neuronal que utilitzaré el primer que es necessita és una gran quantitat de dades que et permetin entrenar al model, en aquest cas, després de cercar diferents bases de dades que et permetin avaluar una situació donada en el taulell vaig trobar una que tenia una gran quantitat de dades i s'ajustava a les necessitats del projecte. Aquest dataset consistia en dues columnes, una columna amb la posició del taulell escrita en format FEN, el qual escriu la posició de les peces que hi ha en el taulell en ordre, de dreta a esquerra i de dalt a baix, i la seva avaluació en centipawn, aquesta mesura és la que es fa servir de manera estàndard per a avaluar les jugades. A aquest conjunt de dades les he separat en un conjunt de test i un altre de train, per tal d'avaluar el model en cada iteració.</w:t>
      </w:r>
    </w:p>
    <w:p w14:paraId="3C019307" w14:textId="77777777" w:rsidR="00750A1E" w:rsidRDefault="00750A1E" w:rsidP="00750A1E">
      <w:pPr>
        <w:pStyle w:val="PARAGRAPH"/>
        <w:ind w:firstLine="284"/>
      </w:pPr>
      <w:r>
        <w:t>Un cop tenim les dades necessàries per a entrenar el model s'ha de desenvolupar un disseny de xarxa neuronal que sigui funcional per a aquestes dades i que pugui assolir l'objectiu previst. El primer pass és saber els inputs i outputs que tindrà la xarxa neuronal, en el meu cas, el model tindrà dues entrades, un array de 64 posicions que serà el taulell complet de la jugada i un array de 6 elements que seran dades del moment de la partida, com per exemple, si hi ha jaque o si es pot enrocar, l'output serà un enter que representa la puntuació donada a la jugada. En aquest punt hi ha una gran quantitat de possibles combinacions pel que fa a les capes internes, ja que una xarxa neuronal està composta de capes de neurones, i cada capa pot tenir un nombre qualsevol de neurones, la forma d'aquestes capes i com interactuen entre si pot fer que el model sigui més o menys eficaç. Donat aquest marc de possibles solucions el que he fet és utilitzar la prova i error, he creat un model simple i l'he entrenat amb el conjunt de dades de train, per a posteriorment provar-lo amb el conjunt de test.</w:t>
      </w:r>
    </w:p>
    <w:p w14:paraId="7207AA73" w14:textId="77777777" w:rsidR="00E9471F" w:rsidRDefault="00E9471F" w:rsidP="00750A1E">
      <w:pPr>
        <w:pStyle w:val="PARAGRAPH"/>
        <w:ind w:firstLine="284"/>
      </w:pPr>
    </w:p>
    <w:p w14:paraId="71608908" w14:textId="77777777" w:rsidR="00CA49FA" w:rsidRDefault="00CA49FA" w:rsidP="00750A1E">
      <w:pPr>
        <w:pStyle w:val="PARAGRAPH"/>
        <w:ind w:firstLine="284"/>
        <w:rPr>
          <w:color w:val="FF0000"/>
        </w:rPr>
      </w:pPr>
    </w:p>
    <w:p w14:paraId="0C3426A4" w14:textId="4E038B52" w:rsidR="00F77571" w:rsidRDefault="00F77571" w:rsidP="00163B94">
      <w:pPr>
        <w:pStyle w:val="PARAGRAPHnoindent"/>
        <w:rPr>
          <w:b/>
          <w:bCs/>
          <w:i/>
          <w:iCs/>
          <w:sz w:val="15"/>
          <w:szCs w:val="16"/>
        </w:rPr>
      </w:pPr>
    </w:p>
    <w:p w14:paraId="24F0D705" w14:textId="0C2C8C5D" w:rsidR="00CA49FA" w:rsidRDefault="00163B94" w:rsidP="00CA49FA">
      <w:pPr>
        <w:pStyle w:val="PARAGRAPHnoindent"/>
        <w:jc w:val="center"/>
        <w:rPr>
          <w:i/>
          <w:iCs/>
          <w:sz w:val="15"/>
          <w:szCs w:val="16"/>
        </w:rPr>
      </w:pPr>
      <w:r>
        <w:rPr>
          <w:noProof/>
        </w:rPr>
        <w:lastRenderedPageBreak/>
        <w:drawing>
          <wp:anchor distT="0" distB="0" distL="114300" distR="114300" simplePos="0" relativeHeight="251663360" behindDoc="0" locked="0" layoutInCell="1" allowOverlap="1" wp14:anchorId="146A4CD8" wp14:editId="3559FFD1">
            <wp:simplePos x="0" y="0"/>
            <wp:positionH relativeFrom="margin">
              <wp:posOffset>0</wp:posOffset>
            </wp:positionH>
            <wp:positionV relativeFrom="paragraph">
              <wp:posOffset>531</wp:posOffset>
            </wp:positionV>
            <wp:extent cx="3015615" cy="8568690"/>
            <wp:effectExtent l="0" t="0" r="0" b="3810"/>
            <wp:wrapTopAndBottom/>
            <wp:docPr id="21847769" name="Imatge 5" descr="Imatge que conté text, rebut, blanc i negr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7769" name="Imatge 5" descr="Imatge que conté text, rebut, blanc i negre, docu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8" cy="85783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49FA" w:rsidRPr="0043733D">
        <w:rPr>
          <w:b/>
          <w:bCs/>
          <w:i/>
          <w:iCs/>
          <w:sz w:val="15"/>
          <w:szCs w:val="16"/>
        </w:rPr>
        <w:t>Figura 1:</w:t>
      </w:r>
      <w:r w:rsidR="00CA49FA" w:rsidRPr="009E7250">
        <w:rPr>
          <w:i/>
          <w:iCs/>
          <w:sz w:val="15"/>
          <w:szCs w:val="16"/>
        </w:rPr>
        <w:t xml:space="preserve"> </w:t>
      </w:r>
      <w:r w:rsidR="00CA49FA">
        <w:rPr>
          <w:i/>
          <w:iCs/>
          <w:sz w:val="15"/>
          <w:szCs w:val="16"/>
        </w:rPr>
        <w:t xml:space="preserve">Representació gràfica de la xarxa </w:t>
      </w:r>
      <w:r w:rsidR="00CA49FA" w:rsidRPr="009E7250">
        <w:rPr>
          <w:i/>
          <w:iCs/>
          <w:sz w:val="15"/>
          <w:szCs w:val="16"/>
        </w:rPr>
        <w:t>neuronal.</w:t>
      </w:r>
    </w:p>
    <w:p w14:paraId="2A34EEE7" w14:textId="77777777" w:rsidR="00163B94" w:rsidRDefault="004F1E6E" w:rsidP="009D3E99">
      <w:pPr>
        <w:pStyle w:val="PARAGRAPH"/>
        <w:ind w:firstLine="284"/>
      </w:pPr>
      <w:r w:rsidRPr="004F1E6E">
        <w:t xml:space="preserve">El model que finalment he utilitzat (Figura 1) es tracta d'un conjunt de capes serialitzades, és a dir, la sortida d'una capa és l'entrada de la següent. </w:t>
      </w:r>
    </w:p>
    <w:p w14:paraId="1C545CE0" w14:textId="77777777" w:rsidR="00023438" w:rsidRDefault="004F1E6E" w:rsidP="009D3E99">
      <w:pPr>
        <w:pStyle w:val="PARAGRAPH"/>
        <w:ind w:firstLine="284"/>
      </w:pPr>
      <w:r w:rsidRPr="004F1E6E">
        <w:t>Primerament, s'introdueixen les dades del taulell per un conjunt de capes que apliquen un filtre convolucional, aquesta capa permet a la xarxa neuronal detectar patrons en la formació de les peces del taulell, està composta per una capa que transforma les dades d'entrada d'un array a una matriu</w:t>
      </w:r>
      <w:r w:rsidR="00163B94">
        <w:t xml:space="preserve"> </w:t>
      </w:r>
      <w:r w:rsidR="00163B94" w:rsidRPr="00163B94">
        <w:t>(</w:t>
      </w:r>
      <w:r w:rsidR="00163B94">
        <w:t xml:space="preserve">capa </w:t>
      </w:r>
      <w:r w:rsidR="00163B94" w:rsidRPr="00163B94">
        <w:rPr>
          <w:i/>
          <w:iCs/>
        </w:rPr>
        <w:t>‘Reshape’</w:t>
      </w:r>
      <w:r w:rsidR="00163B94">
        <w:t>)</w:t>
      </w:r>
      <w:r w:rsidRPr="004F1E6E">
        <w:t xml:space="preserve"> per tal que, just a continuació, s'apliqui una capa convolucional</w:t>
      </w:r>
      <w:r w:rsidR="00163B94">
        <w:t xml:space="preserve"> </w:t>
      </w:r>
      <w:r w:rsidR="00163B94" w:rsidRPr="00163B94">
        <w:t>(</w:t>
      </w:r>
      <w:r w:rsidR="00163B94">
        <w:t xml:space="preserve">capa </w:t>
      </w:r>
      <w:r w:rsidR="00163B94" w:rsidRPr="00163B94">
        <w:rPr>
          <w:i/>
          <w:iCs/>
        </w:rPr>
        <w:t>‘</w:t>
      </w:r>
      <w:r w:rsidR="00163B94">
        <w:rPr>
          <w:i/>
          <w:iCs/>
        </w:rPr>
        <w:t>Conv2D</w:t>
      </w:r>
      <w:r w:rsidR="00163B94" w:rsidRPr="00163B94">
        <w:rPr>
          <w:i/>
          <w:iCs/>
        </w:rPr>
        <w:t>’</w:t>
      </w:r>
      <w:r w:rsidR="00163B94">
        <w:t>)</w:t>
      </w:r>
      <w:r w:rsidR="00163B94" w:rsidRPr="004F1E6E">
        <w:t xml:space="preserve"> </w:t>
      </w:r>
      <w:r w:rsidRPr="004F1E6E">
        <w:t xml:space="preserve"> i finalment es normalitzin</w:t>
      </w:r>
      <w:r w:rsidR="00163B94">
        <w:t xml:space="preserve"> </w:t>
      </w:r>
      <w:r w:rsidR="00163B94" w:rsidRPr="00163B94">
        <w:t>(</w:t>
      </w:r>
      <w:r w:rsidR="00163B94">
        <w:t xml:space="preserve">capa </w:t>
      </w:r>
      <w:r w:rsidR="00163B94" w:rsidRPr="00163B94">
        <w:rPr>
          <w:i/>
          <w:iCs/>
        </w:rPr>
        <w:t>‘</w:t>
      </w:r>
      <w:r w:rsidR="00163B94">
        <w:rPr>
          <w:i/>
          <w:iCs/>
        </w:rPr>
        <w:t>BatchNormalization</w:t>
      </w:r>
      <w:r w:rsidR="00163B94" w:rsidRPr="00163B94">
        <w:rPr>
          <w:i/>
          <w:iCs/>
        </w:rPr>
        <w:t>’</w:t>
      </w:r>
      <w:r w:rsidR="00163B94">
        <w:t>)</w:t>
      </w:r>
      <w:r w:rsidR="00163B94" w:rsidRPr="004F1E6E">
        <w:t xml:space="preserve"> </w:t>
      </w:r>
      <w:r w:rsidRPr="004F1E6E">
        <w:t xml:space="preserve"> i tornin a la forma original</w:t>
      </w:r>
      <w:r w:rsidR="00163B94">
        <w:t xml:space="preserve"> </w:t>
      </w:r>
      <w:r w:rsidR="00163B94" w:rsidRPr="00163B94">
        <w:t>(</w:t>
      </w:r>
      <w:r w:rsidR="00163B94">
        <w:t xml:space="preserve">capa </w:t>
      </w:r>
      <w:r w:rsidR="00163B94" w:rsidRPr="00163B94">
        <w:rPr>
          <w:i/>
          <w:iCs/>
        </w:rPr>
        <w:t>‘</w:t>
      </w:r>
      <w:r w:rsidR="00163B94">
        <w:rPr>
          <w:i/>
          <w:iCs/>
        </w:rPr>
        <w:t>Flatten</w:t>
      </w:r>
      <w:r w:rsidR="00163B94" w:rsidRPr="00163B94">
        <w:rPr>
          <w:i/>
          <w:iCs/>
        </w:rPr>
        <w:t>’</w:t>
      </w:r>
      <w:r w:rsidR="00163B94">
        <w:t>)</w:t>
      </w:r>
      <w:r w:rsidRPr="004F1E6E">
        <w:t>.</w:t>
      </w:r>
      <w:r>
        <w:t xml:space="preserve"> Un cop aplicat aquest filtre, s’ajunten amb la resta d’entrades de la xarxa neuronal</w:t>
      </w:r>
      <w:r w:rsidR="00163B94">
        <w:t xml:space="preserve"> </w:t>
      </w:r>
      <w:r w:rsidR="00163B94" w:rsidRPr="00163B94">
        <w:t>(</w:t>
      </w:r>
      <w:r w:rsidR="00163B94">
        <w:t xml:space="preserve">capa </w:t>
      </w:r>
      <w:r w:rsidR="00163B94" w:rsidRPr="00163B94">
        <w:rPr>
          <w:i/>
          <w:iCs/>
        </w:rPr>
        <w:t>‘</w:t>
      </w:r>
      <w:r w:rsidR="00163B94">
        <w:rPr>
          <w:i/>
          <w:iCs/>
        </w:rPr>
        <w:t>Concatenate</w:t>
      </w:r>
      <w:r w:rsidR="00163B94" w:rsidRPr="00163B94">
        <w:rPr>
          <w:i/>
          <w:iCs/>
        </w:rPr>
        <w:t>’</w:t>
      </w:r>
      <w:r w:rsidR="00163B94">
        <w:t>)</w:t>
      </w:r>
      <w:r>
        <w:t xml:space="preserve">. </w:t>
      </w:r>
    </w:p>
    <w:p w14:paraId="7AE4D6D0" w14:textId="440F5C4A" w:rsidR="009D3E99" w:rsidRDefault="00023438" w:rsidP="009D3E99">
      <w:pPr>
        <w:pStyle w:val="PARAGRAPH"/>
        <w:ind w:firstLine="284"/>
      </w:pPr>
      <w:r w:rsidRPr="00023438">
        <w:t>Finalment, utilitzo una estructura de capes que consisteix en una capa densa (capa 'Dense'), aquesta genera una connexió entre totes les neurones prèvies i les neurones de la capa i un altre que normalitza la sortida de les neurones (capa 'BatchNormalization'). Aquesta formació de capes permet a la xarxa entendre el conjunt de dades i relacionar certs aspectes de la posició del taulell amb l'avaluació d'aquesta.</w:t>
      </w:r>
    </w:p>
    <w:p w14:paraId="0419C2EA" w14:textId="77777777" w:rsidR="00023438" w:rsidRPr="00400643" w:rsidRDefault="00023438" w:rsidP="009D3E99">
      <w:pPr>
        <w:pStyle w:val="PARAGRAPH"/>
        <w:ind w:firstLine="284"/>
      </w:pPr>
    </w:p>
    <w:p w14:paraId="73BAB89A" w14:textId="175C081B" w:rsidR="00750A1E" w:rsidRDefault="00750A1E" w:rsidP="00750A1E">
      <w:pPr>
        <w:pStyle w:val="PARAGRAPH"/>
        <w:ind w:firstLine="284"/>
      </w:pPr>
      <w:r>
        <w:t>Tot seguit he dissenyat l</w:t>
      </w:r>
      <w:r w:rsidR="00F37C23">
        <w:t>’</w:t>
      </w:r>
      <w:r>
        <w:t>algoritme de MCTS, en aquest cas hi ha diferents variacions d</w:t>
      </w:r>
      <w:r w:rsidR="00F37C23">
        <w:t>’</w:t>
      </w:r>
      <w:r>
        <w:t xml:space="preserve">aquest algoritme, he considerat utilitzar alguns com UCT-MCTS, que utilitza una </w:t>
      </w:r>
      <w:r w:rsidR="008E721E">
        <w:t>sèrie</w:t>
      </w:r>
      <w:r>
        <w:t xml:space="preserve"> de ponderacions a cada node per </w:t>
      </w:r>
      <w:r w:rsidR="00C06AB5">
        <w:t>a</w:t>
      </w:r>
      <w:r>
        <w:t xml:space="preserve"> d</w:t>
      </w:r>
      <w:r w:rsidR="00F37C23">
        <w:t>’</w:t>
      </w:r>
      <w:r>
        <w:t>afavorir el desenvolupament de nodes sense explorar. Finalment, he decidit fer servir una combinació de l</w:t>
      </w:r>
      <w:r w:rsidR="00F37C23">
        <w:t>’</w:t>
      </w:r>
      <w:r>
        <w:t xml:space="preserve">algoritme MCTS i Min-Max amb poda alpha-beta, ja que aquesta combinació és la més eficient i de les millors opcions </w:t>
      </w:r>
      <w:r w:rsidRPr="00163B94">
        <w:t>en</w:t>
      </w:r>
      <w:r>
        <w:t xml:space="preserve"> jocs amb informació completa.</w:t>
      </w:r>
    </w:p>
    <w:p w14:paraId="5D48E494" w14:textId="34F55FE3" w:rsidR="00750A1E" w:rsidRDefault="00750A1E" w:rsidP="00750A1E">
      <w:pPr>
        <w:pStyle w:val="PARAGRAPH"/>
        <w:ind w:firstLine="284"/>
      </w:pPr>
      <w:r>
        <w:t>Aquesta combinació consisteix a usar l</w:t>
      </w:r>
      <w:r w:rsidR="00F37C23">
        <w:t>’</w:t>
      </w:r>
      <w:r>
        <w:t>algoritme MCTS en l</w:t>
      </w:r>
      <w:r w:rsidR="00F37C23">
        <w:t>’</w:t>
      </w:r>
      <w:r>
        <w:t>exploració inicial i un cop seleccionats els nodes més prometedors, aplicar Min-Max per aprofundir en una avaluació més precisa, és a dir, l’algoritme MCTS es centra en l</w:t>
      </w:r>
      <w:r w:rsidR="00C06AB5">
        <w:t>’</w:t>
      </w:r>
      <w:r>
        <w:t>exploració de noves jugades i moviments més prometedors mentre que Min-Max selecciona les millors jugades possibles entre totes les anteriors.</w:t>
      </w:r>
    </w:p>
    <w:p w14:paraId="6A9E7AEE" w14:textId="77777777" w:rsidR="00400643" w:rsidRDefault="00400643" w:rsidP="00750A1E">
      <w:pPr>
        <w:pStyle w:val="PARAGRAPH"/>
        <w:ind w:firstLine="284"/>
      </w:pPr>
    </w:p>
    <w:p w14:paraId="2C57EEC9" w14:textId="6EBAF662" w:rsidR="00084A4B" w:rsidRDefault="00750A1E" w:rsidP="00084A4B">
      <w:pPr>
        <w:pStyle w:val="PARAGRAPH"/>
        <w:ind w:firstLine="284"/>
      </w:pPr>
      <w:r>
        <w:t>Un cop fets els dos dissenys he de provar com combinar-los per tal de millorar el seu rendiment, ja que, la xarxa neuronal serveix per a interpretar de forma eficient el valor d’una posició, i l’algoritme et permet decidir quina de totes és la millor. El que he plantejat és utilitzar la xarxa neuronal com a part de</w:t>
      </w:r>
      <w:r w:rsidR="00C06AB5">
        <w:t xml:space="preserve"> </w:t>
      </w:r>
      <w:r>
        <w:t>l</w:t>
      </w:r>
      <w:r w:rsidR="00C06AB5">
        <w:t>’</w:t>
      </w:r>
      <w:r>
        <w:t xml:space="preserve">algoritme MCTS, </w:t>
      </w:r>
      <w:r w:rsidR="00A6478D">
        <w:t>així</w:t>
      </w:r>
      <w:r>
        <w:t xml:space="preserve"> es pot aprofitar la velocitat i precisió de la xarxa neuronal per a</w:t>
      </w:r>
      <w:r w:rsidR="00A6478D">
        <w:t xml:space="preserve"> esbrinar</w:t>
      </w:r>
      <w:r>
        <w:t xml:space="preserve"> la puntuació de cada estat de l’arbre.</w:t>
      </w:r>
    </w:p>
    <w:p w14:paraId="195C33BA" w14:textId="77777777" w:rsidR="003940E6" w:rsidRDefault="003940E6" w:rsidP="00084A4B">
      <w:pPr>
        <w:pStyle w:val="PARAGRAPH"/>
        <w:ind w:firstLine="284"/>
      </w:pPr>
    </w:p>
    <w:p w14:paraId="324CF6E5" w14:textId="33842C6C" w:rsidR="00084A4B" w:rsidRDefault="003940E6" w:rsidP="003940E6">
      <w:pPr>
        <w:pStyle w:val="Ttol2"/>
        <w:spacing w:before="0" w:line="240" w:lineRule="auto"/>
        <w:rPr>
          <w:color w:val="000000"/>
        </w:rPr>
      </w:pPr>
      <w:r>
        <w:rPr>
          <w:color w:val="000000"/>
        </w:rPr>
        <w:t xml:space="preserve">3.2 </w:t>
      </w:r>
      <w:r w:rsidR="00084A4B" w:rsidRPr="00084A4B">
        <w:rPr>
          <w:color w:val="000000"/>
        </w:rPr>
        <w:t>Entrenament i desenvolupament</w:t>
      </w:r>
    </w:p>
    <w:p w14:paraId="54DB8B86" w14:textId="49A4081D" w:rsidR="00084A4B" w:rsidRDefault="00084A4B" w:rsidP="00084A4B">
      <w:pPr>
        <w:pStyle w:val="PARAGRAPHnoindent"/>
      </w:pPr>
      <w:r w:rsidRPr="00084A4B">
        <w:t>Tenint clar el disseny dels diferents algoritmes el següent pas és el desenvolupament d</w:t>
      </w:r>
      <w:r w:rsidR="00F37C23">
        <w:t>’</w:t>
      </w:r>
      <w:r w:rsidRPr="00084A4B">
        <w:t>aquests, en aquest cas el primer que vaig dur a terme va ser l</w:t>
      </w:r>
      <w:r w:rsidR="00F37C23">
        <w:t>’</w:t>
      </w:r>
      <w:r w:rsidRPr="00084A4B">
        <w:t>entrenament de la xarxa neuronal, ja que, tenint en compte que els temps d</w:t>
      </w:r>
      <w:r w:rsidR="00F37C23">
        <w:t>’</w:t>
      </w:r>
      <w:r w:rsidRPr="00084A4B">
        <w:t>entrenament són molt elevats podia desenvolupar l</w:t>
      </w:r>
      <w:r w:rsidR="00F37C23">
        <w:t>’</w:t>
      </w:r>
      <w:r w:rsidRPr="00084A4B">
        <w:t>algoritme MCTS en aquests períodes d</w:t>
      </w:r>
      <w:r w:rsidR="00F37C23">
        <w:t>’</w:t>
      </w:r>
      <w:r w:rsidRPr="00084A4B">
        <w:t>entrenament.</w:t>
      </w:r>
    </w:p>
    <w:p w14:paraId="31A21BA1" w14:textId="77777777" w:rsidR="00084A4B" w:rsidRPr="00084A4B" w:rsidRDefault="00084A4B" w:rsidP="00084A4B">
      <w:pPr>
        <w:pStyle w:val="PARAGRAPH"/>
      </w:pPr>
    </w:p>
    <w:p w14:paraId="5BF8CB33" w14:textId="2AC64545" w:rsidR="00084A4B" w:rsidRPr="00084A4B" w:rsidRDefault="003940E6" w:rsidP="00084A4B">
      <w:pPr>
        <w:pStyle w:val="Ttol2"/>
        <w:spacing w:before="0" w:line="240" w:lineRule="auto"/>
        <w:rPr>
          <w:color w:val="000000"/>
        </w:rPr>
      </w:pPr>
      <w:r>
        <w:rPr>
          <w:color w:val="000000"/>
        </w:rPr>
        <w:t>3.2</w:t>
      </w:r>
      <w:r w:rsidR="00084A4B" w:rsidRPr="007738A2">
        <w:rPr>
          <w:color w:val="000000"/>
        </w:rPr>
        <w:t xml:space="preserve">.1 </w:t>
      </w:r>
      <w:r w:rsidR="00084A4B" w:rsidRPr="00084A4B">
        <w:rPr>
          <w:color w:val="000000"/>
        </w:rPr>
        <w:t>Entrenament de la xarxa neuronal</w:t>
      </w:r>
    </w:p>
    <w:p w14:paraId="67A88EBA" w14:textId="3AB61F3D" w:rsidR="00084A4B" w:rsidRDefault="00084A4B" w:rsidP="00713E83">
      <w:pPr>
        <w:pStyle w:val="PARAGRAPH"/>
        <w:ind w:firstLine="0"/>
      </w:pPr>
      <w:r>
        <w:t>En el moment d</w:t>
      </w:r>
      <w:r w:rsidR="00F37C23">
        <w:t>’</w:t>
      </w:r>
      <w:r>
        <w:t>entrenar una xarxa neuronal és important definir les mètriques d</w:t>
      </w:r>
      <w:r w:rsidR="00F37C23">
        <w:t>’</w:t>
      </w:r>
      <w:r>
        <w:t xml:space="preserve">entrenament, en aquest cas ens </w:t>
      </w:r>
      <w:r>
        <w:lastRenderedPageBreak/>
        <w:t>centrarem en 3 diferents, una mètrica general, la funció optimitzadora i la funció  de pèrdua (</w:t>
      </w:r>
      <w:r w:rsidR="00F37C23">
        <w:pgNum/>
      </w:r>
      <w:r w:rsidR="00F37C23">
        <w:t>ro</w:t>
      </w:r>
      <w:r>
        <w:t>).</w:t>
      </w:r>
    </w:p>
    <w:p w14:paraId="487862D1" w14:textId="4A875C13" w:rsidR="00084A4B" w:rsidRDefault="00084A4B" w:rsidP="00084A4B">
      <w:pPr>
        <w:pStyle w:val="PARAGRAPH"/>
      </w:pPr>
      <w:r>
        <w:t>La mètrica general s</w:t>
      </w:r>
      <w:r w:rsidR="00F37C23">
        <w:t>’</w:t>
      </w:r>
      <w:r>
        <w:t>utilitza per a avaluar el rendiment de la xarxa neuronal durant el procés d</w:t>
      </w:r>
      <w:r w:rsidR="00F37C23">
        <w:t>’</w:t>
      </w:r>
      <w:r>
        <w:t>entrenament, en el meu cas utilitzo la funció d</w:t>
      </w:r>
      <w:r w:rsidR="00F37C23">
        <w:t>’</w:t>
      </w:r>
      <w:r>
        <w:t xml:space="preserve">error absolut mitjà (MAE) </w:t>
      </w:r>
      <w:sdt>
        <w:sdtPr>
          <w:id w:val="246547552"/>
          <w:citation/>
        </w:sdtPr>
        <w:sdtContent>
          <w:r w:rsidR="00F37C23" w:rsidRPr="00F37C23">
            <w:fldChar w:fldCharType="begin"/>
          </w:r>
          <w:r w:rsidR="00F37C23" w:rsidRPr="00F37C23">
            <w:rPr>
              <w:lang w:val="es-ES"/>
            </w:rPr>
            <w:instrText xml:space="preserve"> CITATION Mar21 \l 3082 </w:instrText>
          </w:r>
          <w:r w:rsidR="00F37C23" w:rsidRPr="00F37C23">
            <w:fldChar w:fldCharType="separate"/>
          </w:r>
          <w:r w:rsidR="00C37E65" w:rsidRPr="00C37E65">
            <w:rPr>
              <w:noProof/>
              <w:lang w:val="es-ES"/>
            </w:rPr>
            <w:t>[3]</w:t>
          </w:r>
          <w:r w:rsidR="00F37C23" w:rsidRPr="00F37C23">
            <w:fldChar w:fldCharType="end"/>
          </w:r>
        </w:sdtContent>
      </w:sdt>
      <w:r w:rsidR="00F37C23">
        <w:t xml:space="preserve"> </w:t>
      </w:r>
      <w:r>
        <w:t>aquesta mesura la diferència entre les prediccions i el valor real. Per altra banda, la funció d</w:t>
      </w:r>
      <w:r w:rsidR="00F37C23">
        <w:t>’</w:t>
      </w:r>
      <w:r>
        <w:t>optimització que utilitzo és la funció Adam</w:t>
      </w:r>
      <w:sdt>
        <w:sdtPr>
          <w:rPr>
            <w:color w:val="FF0000"/>
          </w:rPr>
          <w:id w:val="-1486543493"/>
          <w:citation/>
        </w:sdtPr>
        <w:sdtContent>
          <w:r w:rsidR="003940E6">
            <w:rPr>
              <w:color w:val="FF0000"/>
            </w:rPr>
            <w:fldChar w:fldCharType="begin"/>
          </w:r>
          <w:r w:rsidR="003940E6">
            <w:rPr>
              <w:lang w:val="es-ES"/>
            </w:rPr>
            <w:instrText xml:space="preserve"> CITATION Sch23 \l 3082 </w:instrText>
          </w:r>
          <w:r w:rsidR="003940E6">
            <w:rPr>
              <w:color w:val="FF0000"/>
            </w:rPr>
            <w:fldChar w:fldCharType="separate"/>
          </w:r>
          <w:r w:rsidR="00C37E65">
            <w:rPr>
              <w:noProof/>
              <w:lang w:val="es-ES"/>
            </w:rPr>
            <w:t xml:space="preserve"> </w:t>
          </w:r>
          <w:r w:rsidR="00C37E65" w:rsidRPr="00C37E65">
            <w:rPr>
              <w:noProof/>
              <w:lang w:val="es-ES"/>
            </w:rPr>
            <w:t>[6]</w:t>
          </w:r>
          <w:r w:rsidR="003940E6">
            <w:rPr>
              <w:color w:val="FF0000"/>
            </w:rPr>
            <w:fldChar w:fldCharType="end"/>
          </w:r>
        </w:sdtContent>
      </w:sdt>
      <w:r w:rsidRPr="00F37C23">
        <w:t>,</w:t>
      </w:r>
      <w:r w:rsidRPr="00676437">
        <w:rPr>
          <w:color w:val="FF0000"/>
        </w:rPr>
        <w:t xml:space="preserve"> </w:t>
      </w:r>
      <w:r>
        <w:t>aquesta permet ajustar els paràmetres de la xarxa neuronal seguint l</w:t>
      </w:r>
      <w:r w:rsidR="00F37C23">
        <w:t>’</w:t>
      </w:r>
      <w:r>
        <w:t>error del gradient, el qual mesura quant ha de canviar el gradient per tal de millorar la predicció, aquest canvi depèn d</w:t>
      </w:r>
      <w:r w:rsidR="00F37C23">
        <w:t>’</w:t>
      </w:r>
      <w:r>
        <w:t>un paràmetre que he ajustat a 0.01, ja que és el que millor funciona per l</w:t>
      </w:r>
      <w:r w:rsidR="00F37C23">
        <w:t>’</w:t>
      </w:r>
      <w:r>
        <w:t xml:space="preserve">estructura de la xarxa neuronal. Finalment, la funció </w:t>
      </w:r>
      <w:r w:rsidR="00F37C23">
        <w:pgNum/>
      </w:r>
      <w:r w:rsidR="00F37C23">
        <w:t>ro</w:t>
      </w:r>
      <w:r>
        <w:t xml:space="preserve"> s</w:t>
      </w:r>
      <w:r w:rsidR="00F37C23">
        <w:t>’</w:t>
      </w:r>
      <w:r>
        <w:t xml:space="preserve">utilitza per a mesurar la diferència entre el valor real i la predicció del model i utilitza aquest resultat per a fer la retropropagació i ajustar els paràmetres de les neurones, en el meu cas he utilitzat la funció d’error quadrat mitjà  (MSE) </w:t>
      </w:r>
      <w:sdt>
        <w:sdtPr>
          <w:id w:val="-315114559"/>
          <w:citation/>
        </w:sdtPr>
        <w:sdtContent>
          <w:r w:rsidR="003940E6" w:rsidRPr="003940E6">
            <w:fldChar w:fldCharType="begin"/>
          </w:r>
          <w:r w:rsidR="003940E6" w:rsidRPr="003940E6">
            <w:rPr>
              <w:lang w:val="es-ES"/>
            </w:rPr>
            <w:instrText xml:space="preserve"> CITATION Mar21 \l 3082 </w:instrText>
          </w:r>
          <w:r w:rsidR="003940E6" w:rsidRPr="003940E6">
            <w:fldChar w:fldCharType="separate"/>
          </w:r>
          <w:r w:rsidR="00C37E65" w:rsidRPr="00C37E65">
            <w:rPr>
              <w:noProof/>
              <w:lang w:val="es-ES"/>
            </w:rPr>
            <w:t>[3]</w:t>
          </w:r>
          <w:r w:rsidR="003940E6" w:rsidRPr="003940E6">
            <w:fldChar w:fldCharType="end"/>
          </w:r>
        </w:sdtContent>
      </w:sdt>
      <w:r w:rsidR="003940E6">
        <w:t xml:space="preserve"> </w:t>
      </w:r>
      <w:r>
        <w:t>la qual és molt similar al MAE però utilitzant el quadrat de la diferència.</w:t>
      </w:r>
    </w:p>
    <w:p w14:paraId="4D73BF52" w14:textId="57DBE380" w:rsidR="00084A4B" w:rsidRDefault="00023438" w:rsidP="00084A4B">
      <w:pPr>
        <w:pStyle w:val="PARAGRAPH"/>
      </w:pPr>
      <w:r>
        <w:rPr>
          <w:rFonts w:ascii="Calibri" w:hAnsi="Calibri" w:cs="Calibri"/>
          <w:noProof/>
          <w:color w:val="00000A"/>
          <w:sz w:val="22"/>
          <w:szCs w:val="22"/>
          <w:bdr w:val="none" w:sz="0" w:space="0" w:color="auto" w:frame="1"/>
        </w:rPr>
        <w:drawing>
          <wp:anchor distT="0" distB="0" distL="114300" distR="114300" simplePos="0" relativeHeight="251659264" behindDoc="0" locked="0" layoutInCell="1" allowOverlap="1" wp14:anchorId="4D5D117F" wp14:editId="0B7EF3F3">
            <wp:simplePos x="0" y="0"/>
            <wp:positionH relativeFrom="column">
              <wp:posOffset>3255010</wp:posOffset>
            </wp:positionH>
            <wp:positionV relativeFrom="paragraph">
              <wp:posOffset>227188</wp:posOffset>
            </wp:positionV>
            <wp:extent cx="3089910" cy="2305050"/>
            <wp:effectExtent l="0" t="0" r="0" b="0"/>
            <wp:wrapTopAndBottom/>
            <wp:docPr id="1718490680" name="Imatge 1" descr="Imatge que conté text, Trama, captura de pantalla, diagrama&#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90680" name="Imatge 1" descr="Imatge que conté text, Trama, captura de pantalla, diagrama&#10;&#10;Descripció generada automàtica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9910" cy="2305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4A4B">
        <w:t>Utilitzant les mètriques anteriors he entrenat la xarxa neuronal, per a fer-ho es necessita una gran quantitat de recursos computacionals, ja que és un procés costós per als processadors, és per això que he utilitzat Google Colab el qual em permet utilitzar els recursos de Google per a entrenar la xarxa neuronal.</w:t>
      </w:r>
    </w:p>
    <w:p w14:paraId="4A2503DC" w14:textId="122ACB44" w:rsidR="00084A4B" w:rsidRPr="00084A4B" w:rsidRDefault="00C06AB5" w:rsidP="00084A4B">
      <w:pPr>
        <w:pStyle w:val="PARAGRAPH"/>
      </w:pPr>
      <w:r>
        <w:t xml:space="preserve">Pel que fa </w:t>
      </w:r>
      <w:r w:rsidR="00084A4B">
        <w:t>a l’entrenament he utilitzat un subset de dades de validació després de cada època per tal de verificar si hi havia overfitting en el model. Després de cada sessió he tret dues gràfiques, una que mostra l</w:t>
      </w:r>
      <w:r w:rsidR="00F37C23">
        <w:t>’</w:t>
      </w:r>
      <w:r w:rsidR="00084A4B">
        <w:t xml:space="preserve">evolució de la funció </w:t>
      </w:r>
      <w:r w:rsidR="003940E6">
        <w:t xml:space="preserve">Loss </w:t>
      </w:r>
      <w:r w:rsidR="00084A4B">
        <w:t>i un altre del MAE en cada època.</w:t>
      </w:r>
    </w:p>
    <w:p w14:paraId="24858BB2" w14:textId="0E5D4517" w:rsidR="00084A4B" w:rsidRPr="00750A1E" w:rsidRDefault="00084A4B" w:rsidP="00750A1E">
      <w:pPr>
        <w:pStyle w:val="PARAGRAPH"/>
        <w:ind w:firstLine="284"/>
      </w:pPr>
    </w:p>
    <w:p w14:paraId="2FA04F2B" w14:textId="308AC9E3" w:rsidR="00084A4B" w:rsidRPr="00084A4B" w:rsidRDefault="003940E6" w:rsidP="00084A4B">
      <w:pPr>
        <w:pStyle w:val="Ttol2"/>
        <w:spacing w:before="0" w:line="240" w:lineRule="auto"/>
        <w:rPr>
          <w:color w:val="000000"/>
        </w:rPr>
      </w:pPr>
      <w:r>
        <w:rPr>
          <w:color w:val="000000"/>
        </w:rPr>
        <w:t>3.2</w:t>
      </w:r>
      <w:r w:rsidR="00084A4B" w:rsidRPr="00084A4B">
        <w:rPr>
          <w:color w:val="000000"/>
        </w:rPr>
        <w:t>.2 Desenvolupament de l’algoritme MCTS</w:t>
      </w:r>
    </w:p>
    <w:p w14:paraId="2DD41449" w14:textId="7F7F4608" w:rsidR="00084A4B" w:rsidRPr="00084A4B" w:rsidRDefault="00084A4B" w:rsidP="00713E83">
      <w:pPr>
        <w:pStyle w:val="PARAGRAPH"/>
        <w:ind w:firstLine="0"/>
      </w:pPr>
      <w:r w:rsidRPr="00084A4B">
        <w:t>Per altra banda, he desenvolupat l</w:t>
      </w:r>
      <w:r w:rsidR="00F37C23">
        <w:t>’</w:t>
      </w:r>
      <w:r w:rsidRPr="00084A4B">
        <w:t xml:space="preserve">algoritme MCTS, </w:t>
      </w:r>
      <w:r w:rsidR="008E721E">
        <w:t xml:space="preserve">com he especificat anteriorment, aquest és una mescla de dos algoritmes, el primer és MCTS però també utilitza Min-Max, </w:t>
      </w:r>
      <w:r w:rsidR="00CA006A">
        <w:t>és per això que primer s’han de desenvolupar per separat per tal de, posteriorment, fusionar-los.</w:t>
      </w:r>
      <w:r w:rsidR="008E721E">
        <w:t xml:space="preserve"> </w:t>
      </w:r>
    </w:p>
    <w:p w14:paraId="3C1B05D1" w14:textId="5457C44D" w:rsidR="00084A4B" w:rsidRDefault="00CA006A" w:rsidP="00084A4B">
      <w:pPr>
        <w:pStyle w:val="PARAGRAPH"/>
      </w:pPr>
      <w:r>
        <w:t xml:space="preserve">El MCTS </w:t>
      </w:r>
      <w:r w:rsidR="00084A4B" w:rsidRPr="00084A4B">
        <w:t>consta de dues classes, la primera que gestiona totes les fases del MCTS, selecció, expansió, simulació, retropropagació i selecció de moviment</w:t>
      </w:r>
      <w:r>
        <w:t>,</w:t>
      </w:r>
      <w:r w:rsidR="00277162">
        <w:t xml:space="preserve"> a més a més, és on es guarda el model de la xarxa neuronal i </w:t>
      </w:r>
      <w:r w:rsidR="00C06AB5">
        <w:t>un comptador d’iteracions, aquestes permeten definir quantes vegades s’executaran totes les fases abans de definir un moviment, com més iteracions més precisió però més temps d’execució. U</w:t>
      </w:r>
      <w:r w:rsidR="00084A4B" w:rsidRPr="00084A4B">
        <w:t>na segona classe que emmagatzema tota la informació de cada node i el funcionament de cada un per tal de crear un arbre de joc complet. Cada node conte l</w:t>
      </w:r>
      <w:r w:rsidR="00F37C23">
        <w:t>’</w:t>
      </w:r>
      <w:r w:rsidR="00084A4B" w:rsidRPr="00084A4B">
        <w:t>estat del joc que representa, el pare d</w:t>
      </w:r>
      <w:r w:rsidR="00F37C23">
        <w:t>’</w:t>
      </w:r>
      <w:r w:rsidR="00084A4B" w:rsidRPr="00084A4B">
        <w:t>aquest node, un diccionari amb tots els fills, on cada fill està representat amb un moviment que canvia entre estats, també compte el nombre de vegades que ha estat visitat</w:t>
      </w:r>
      <w:r>
        <w:t>,</w:t>
      </w:r>
      <w:r w:rsidR="00084A4B" w:rsidRPr="00084A4B">
        <w:t xml:space="preserve"> el valor actual d</w:t>
      </w:r>
      <w:r w:rsidR="00F37C23">
        <w:t>’</w:t>
      </w:r>
      <w:r w:rsidR="00084A4B" w:rsidRPr="00084A4B">
        <w:t>aquest node</w:t>
      </w:r>
      <w:r>
        <w:t>, la quantitat de vegades que algun dels fills guanya la partida i finalment una llista amb tots els fills que no han estat visitats.</w:t>
      </w:r>
    </w:p>
    <w:p w14:paraId="358AD57E" w14:textId="56F78251" w:rsidR="00CA006A" w:rsidRPr="00084A4B" w:rsidRDefault="00CA006A" w:rsidP="00084A4B">
      <w:pPr>
        <w:pStyle w:val="PARAGRAPH"/>
      </w:pPr>
      <w:r>
        <w:t>Posteriorment, he creat la funció que executa Min-Max, permet avaluar quin</w:t>
      </w:r>
      <w:r w:rsidR="004325EC">
        <w:t xml:space="preserve"> és el resultat a partir d’un node ja explorat pel MCTS, posteriorment vaig implementar aquesta funció dins la classe MCTS per tal d’utilitzar-ho en l’execució de l’algoritme.</w:t>
      </w:r>
    </w:p>
    <w:p w14:paraId="13F5A1C4" w14:textId="05BCDB81" w:rsidR="009E7250" w:rsidRDefault="00084A4B" w:rsidP="009E7250">
      <w:pPr>
        <w:pStyle w:val="PARAGRAPH"/>
      </w:pPr>
      <w:r w:rsidRPr="00084A4B">
        <w:t>Per tal d</w:t>
      </w:r>
      <w:r w:rsidR="00F37C23">
        <w:t>’</w:t>
      </w:r>
      <w:r w:rsidRPr="00084A4B">
        <w:t>integrar la xarxa neuronal en l</w:t>
      </w:r>
      <w:r w:rsidR="00F37C23">
        <w:t>’</w:t>
      </w:r>
      <w:r w:rsidRPr="00084A4B">
        <w:t xml:space="preserve">algoritme el que </w:t>
      </w:r>
      <w:r w:rsidRPr="00084A4B">
        <w:t>he fet és avaluar l</w:t>
      </w:r>
      <w:r w:rsidR="00F37C23">
        <w:t>’</w:t>
      </w:r>
      <w:r w:rsidRPr="00084A4B">
        <w:t>estat de la jugada de la fulla i utilitzar aquest valor per a fer la retropropagació fins al node arrel i així actualitzar tots els valors possibles de l</w:t>
      </w:r>
      <w:r w:rsidR="00F37C23">
        <w:t>’</w:t>
      </w:r>
      <w:r w:rsidRPr="00084A4B">
        <w:t>arbre, això em permet avaluar de forma ràpida i precisa cada node de l</w:t>
      </w:r>
      <w:r w:rsidR="00F37C23">
        <w:t>’</w:t>
      </w:r>
      <w:r w:rsidRPr="00084A4B">
        <w:t>arbre, ja que si no el que generalment es fa és intentar crear una heurística segons diferents factors de l</w:t>
      </w:r>
      <w:r w:rsidR="00F37C23">
        <w:t>’</w:t>
      </w:r>
      <w:r w:rsidRPr="00084A4B">
        <w:t>estat actual, aquest procés generalment és molt més costós que si s</w:t>
      </w:r>
      <w:r w:rsidR="00F37C23">
        <w:t>’</w:t>
      </w:r>
      <w:r w:rsidRPr="00084A4B">
        <w:t>utilitza la xarxa neuronal.</w:t>
      </w:r>
    </w:p>
    <w:p w14:paraId="090794BF" w14:textId="77777777" w:rsidR="003940E6" w:rsidRDefault="003940E6" w:rsidP="009E7250">
      <w:pPr>
        <w:pStyle w:val="PARAGRAPH"/>
      </w:pPr>
    </w:p>
    <w:p w14:paraId="1C0AACBC" w14:textId="15BACB97" w:rsidR="009E7250" w:rsidRPr="003940E6" w:rsidRDefault="003940E6" w:rsidP="003940E6">
      <w:pPr>
        <w:pStyle w:val="Ttol2"/>
        <w:spacing w:before="0" w:line="240" w:lineRule="auto"/>
        <w:rPr>
          <w:color w:val="000000"/>
        </w:rPr>
      </w:pPr>
      <w:r>
        <w:rPr>
          <w:color w:val="000000"/>
        </w:rPr>
        <w:t xml:space="preserve">3.3 </w:t>
      </w:r>
      <w:r w:rsidR="009E7250">
        <w:rPr>
          <w:color w:val="000000"/>
        </w:rPr>
        <w:t>Avaluació de model</w:t>
      </w:r>
      <w:r w:rsidR="009E7250" w:rsidRPr="003940E6">
        <w:rPr>
          <w:color w:val="000000"/>
        </w:rPr>
        <w:t xml:space="preserve"> </w:t>
      </w:r>
    </w:p>
    <w:p w14:paraId="54502CB3" w14:textId="46E120F2" w:rsidR="00C06AB5" w:rsidRPr="005F7329" w:rsidRDefault="00C06AB5" w:rsidP="00C06AB5">
      <w:pPr>
        <w:pStyle w:val="PARAGRAPH"/>
        <w:ind w:firstLine="0"/>
      </w:pPr>
      <w:r w:rsidRPr="005F7329">
        <w:t>Una vegada desenvolupats els diferents motors s</w:t>
      </w:r>
      <w:r w:rsidR="00F37C23" w:rsidRPr="005F7329">
        <w:t>’</w:t>
      </w:r>
      <w:r w:rsidRPr="005F7329">
        <w:t>han d</w:t>
      </w:r>
      <w:r w:rsidR="00F37C23" w:rsidRPr="005F7329">
        <w:t>’</w:t>
      </w:r>
      <w:r w:rsidRPr="005F7329">
        <w:t>identificar els possibles errors i corregir-los com més aviat millor per tal de poder avaluar el seu rendiment i optimitzar el funcionament i els resultats.</w:t>
      </w:r>
    </w:p>
    <w:p w14:paraId="386E441F" w14:textId="77777777" w:rsidR="003940E6" w:rsidRDefault="003940E6" w:rsidP="00C06AB5">
      <w:pPr>
        <w:pStyle w:val="PARAGRAPH"/>
        <w:ind w:firstLine="0"/>
      </w:pPr>
    </w:p>
    <w:p w14:paraId="1A6BA989" w14:textId="2E19254C" w:rsidR="009E7250" w:rsidRDefault="003940E6" w:rsidP="009E7250">
      <w:pPr>
        <w:pStyle w:val="Ttol2"/>
        <w:spacing w:before="0" w:line="240" w:lineRule="auto"/>
        <w:rPr>
          <w:color w:val="000000"/>
        </w:rPr>
      </w:pPr>
      <w:r>
        <w:rPr>
          <w:color w:val="000000"/>
        </w:rPr>
        <w:t>3.3</w:t>
      </w:r>
      <w:r w:rsidR="009E7250" w:rsidRPr="009E7250">
        <w:rPr>
          <w:color w:val="000000"/>
        </w:rPr>
        <w:t>.1 Identificació i correcció d’errors</w:t>
      </w:r>
    </w:p>
    <w:p w14:paraId="5BF8AA42" w14:textId="54AD4521" w:rsidR="004D1C7B" w:rsidRPr="005F7329" w:rsidRDefault="009E7250" w:rsidP="004D1C7B">
      <w:pPr>
        <w:pStyle w:val="PARAGRAPHnoindent"/>
      </w:pPr>
      <w:r w:rsidRPr="009E7250">
        <w:t>E</w:t>
      </w:r>
      <w:r w:rsidRPr="005F7329">
        <w:t>l primer que vaig fer va ser una prova d’entrenament amb el model inicial</w:t>
      </w:r>
      <w:r w:rsidR="006858DD" w:rsidRPr="005F7329">
        <w:t xml:space="preserve"> (Figura 2)</w:t>
      </w:r>
      <w:r w:rsidRPr="005F7329">
        <w:t xml:space="preserve">, vaig entrenar-lo utilitzant un subset de </w:t>
      </w:r>
      <w:r w:rsidR="00C06AB5" w:rsidRPr="005F7329">
        <w:t>docents mil</w:t>
      </w:r>
      <w:r w:rsidRPr="005F7329">
        <w:t xml:space="preserve"> dades i un total de 50 èpoques, cada època consta de quatre mil iteracions</w:t>
      </w:r>
      <w:r w:rsidR="00F37C23" w:rsidRPr="005F7329">
        <w:t xml:space="preserve">. </w:t>
      </w:r>
    </w:p>
    <w:p w14:paraId="21B37B27" w14:textId="208EF938" w:rsidR="005F7329" w:rsidRDefault="005F7329" w:rsidP="009E7250">
      <w:pPr>
        <w:widowControl/>
        <w:spacing w:line="240" w:lineRule="auto"/>
        <w:jc w:val="center"/>
        <w:rPr>
          <w:b/>
          <w:bCs/>
          <w:i/>
          <w:iCs/>
          <w:sz w:val="15"/>
          <w:szCs w:val="16"/>
        </w:rPr>
      </w:pPr>
    </w:p>
    <w:p w14:paraId="389EE299" w14:textId="0FF57D7D" w:rsidR="005F7329" w:rsidRDefault="009E7250" w:rsidP="00F77571">
      <w:pPr>
        <w:widowControl/>
        <w:spacing w:line="240" w:lineRule="auto"/>
        <w:jc w:val="center"/>
        <w:rPr>
          <w:i/>
          <w:iCs/>
          <w:sz w:val="15"/>
          <w:szCs w:val="16"/>
        </w:rPr>
      </w:pPr>
      <w:r w:rsidRPr="00400643">
        <w:rPr>
          <w:b/>
          <w:bCs/>
          <w:i/>
          <w:iCs/>
          <w:sz w:val="15"/>
          <w:szCs w:val="16"/>
        </w:rPr>
        <w:t>Figura 2</w:t>
      </w:r>
      <w:r>
        <w:rPr>
          <w:i/>
          <w:iCs/>
          <w:sz w:val="15"/>
          <w:szCs w:val="16"/>
        </w:rPr>
        <w:t xml:space="preserve">: </w:t>
      </w:r>
      <w:r w:rsidR="004D1C7B" w:rsidRPr="004D1C7B">
        <w:rPr>
          <w:i/>
          <w:iCs/>
          <w:sz w:val="15"/>
          <w:szCs w:val="16"/>
        </w:rPr>
        <w:t>Gràfica d’entrenament, en blau les dades d’entrenament i en taronja les dades de validació</w:t>
      </w:r>
      <w:r w:rsidR="00627113">
        <w:rPr>
          <w:i/>
          <w:iCs/>
          <w:sz w:val="15"/>
          <w:szCs w:val="16"/>
        </w:rPr>
        <w:t xml:space="preserve"> amb 200 mil dades, 50 èpoques i 0.3 dropout</w:t>
      </w:r>
    </w:p>
    <w:p w14:paraId="3CFB36D9" w14:textId="77777777" w:rsidR="00F77571" w:rsidRPr="00F77571" w:rsidRDefault="00F77571" w:rsidP="00F77571">
      <w:pPr>
        <w:widowControl/>
        <w:spacing w:line="240" w:lineRule="auto"/>
        <w:jc w:val="center"/>
        <w:rPr>
          <w:i/>
          <w:iCs/>
          <w:sz w:val="15"/>
          <w:szCs w:val="16"/>
        </w:rPr>
      </w:pPr>
    </w:p>
    <w:p w14:paraId="26E1D042" w14:textId="2798BDC4" w:rsidR="005F7329" w:rsidRPr="005F7329" w:rsidRDefault="005F7329" w:rsidP="005F7329">
      <w:pPr>
        <w:pStyle w:val="PARAGRAPH"/>
      </w:pPr>
      <w:r w:rsidRPr="005F7329">
        <w:t>Com es pot veure en la gràfica (Figura 2), els resultats de la validació no milloren igual que els de test, el qual indica que hi ha un sobreentrenament (overfitting en anglès) i que l'entrenament no està sent efectiu. Una possible solució per aquest problema és augmentar el drop-out per tal que les neurones no s'ajustin tant a les dades d'entrenament i puguin globalitzar una mica millor els restats.</w:t>
      </w:r>
    </w:p>
    <w:p w14:paraId="775109AB" w14:textId="3B36B783" w:rsidR="00023438" w:rsidRDefault="005F7329" w:rsidP="00023438">
      <w:pPr>
        <w:pStyle w:val="PARAGRAPH"/>
      </w:pPr>
      <w:r w:rsidRPr="005F7329">
        <w:t>En aquest cas he augmentat el drop-out a 0.5, per tant, la meitat de les neurones es desactivaran després de cada època i així evitar l'overfitting, amb aquest canvi he tornat a entrenar la xarxa neuronal amb les mateixes condició que en el cas anterior.</w:t>
      </w:r>
    </w:p>
    <w:p w14:paraId="3D2ADD7A" w14:textId="77777777" w:rsidR="00023438" w:rsidRDefault="00023438">
      <w:pPr>
        <w:widowControl/>
        <w:spacing w:line="240" w:lineRule="auto"/>
        <w:jc w:val="left"/>
      </w:pPr>
      <w:r>
        <w:br w:type="page"/>
      </w:r>
    </w:p>
    <w:p w14:paraId="4C309D2B" w14:textId="1BFD6651" w:rsidR="00023438" w:rsidRDefault="00023438">
      <w:pPr>
        <w:widowControl/>
        <w:spacing w:line="240" w:lineRule="auto"/>
        <w:jc w:val="left"/>
      </w:pPr>
      <w:r>
        <w:rPr>
          <w:noProof/>
        </w:rPr>
        <w:lastRenderedPageBreak/>
        <w:drawing>
          <wp:anchor distT="0" distB="0" distL="114300" distR="114300" simplePos="0" relativeHeight="251660288" behindDoc="0" locked="0" layoutInCell="1" allowOverlap="1" wp14:anchorId="05C1F9D0" wp14:editId="634B038C">
            <wp:simplePos x="0" y="0"/>
            <wp:positionH relativeFrom="margin">
              <wp:align>left</wp:align>
            </wp:positionH>
            <wp:positionV relativeFrom="paragraph">
              <wp:posOffset>332</wp:posOffset>
            </wp:positionV>
            <wp:extent cx="3102610" cy="2312670"/>
            <wp:effectExtent l="0" t="0" r="2540" b="0"/>
            <wp:wrapTopAndBottom/>
            <wp:docPr id="1044015268" name="Imat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15268" name="Imatge 1044015268"/>
                    <pic:cNvPicPr/>
                  </pic:nvPicPr>
                  <pic:blipFill>
                    <a:blip r:embed="rId19">
                      <a:extLst>
                        <a:ext uri="{28A0092B-C50C-407E-A947-70E740481C1C}">
                          <a14:useLocalDpi xmlns:a14="http://schemas.microsoft.com/office/drawing/2010/main" val="0"/>
                        </a:ext>
                      </a:extLst>
                    </a:blip>
                    <a:stretch>
                      <a:fillRect/>
                    </a:stretch>
                  </pic:blipFill>
                  <pic:spPr>
                    <a:xfrm>
                      <a:off x="0" y="0"/>
                      <a:ext cx="3102610" cy="2312670"/>
                    </a:xfrm>
                    <a:prstGeom prst="rect">
                      <a:avLst/>
                    </a:prstGeom>
                  </pic:spPr>
                </pic:pic>
              </a:graphicData>
            </a:graphic>
          </wp:anchor>
        </w:drawing>
      </w:r>
    </w:p>
    <w:p w14:paraId="07650C12" w14:textId="67B1685B" w:rsidR="00F77571" w:rsidRDefault="00F77571" w:rsidP="00F77571">
      <w:pPr>
        <w:widowControl/>
        <w:spacing w:line="240" w:lineRule="auto"/>
        <w:jc w:val="center"/>
        <w:rPr>
          <w:i/>
          <w:iCs/>
          <w:sz w:val="15"/>
          <w:szCs w:val="16"/>
        </w:rPr>
      </w:pPr>
      <w:r w:rsidRPr="00400643">
        <w:rPr>
          <w:b/>
          <w:bCs/>
          <w:i/>
          <w:iCs/>
          <w:sz w:val="15"/>
          <w:szCs w:val="16"/>
        </w:rPr>
        <w:t>Figura 3</w:t>
      </w:r>
      <w:r>
        <w:rPr>
          <w:i/>
          <w:iCs/>
          <w:sz w:val="15"/>
          <w:szCs w:val="16"/>
        </w:rPr>
        <w:t xml:space="preserve">: </w:t>
      </w:r>
      <w:r w:rsidRPr="004D1C7B">
        <w:rPr>
          <w:i/>
          <w:iCs/>
          <w:sz w:val="15"/>
          <w:szCs w:val="16"/>
        </w:rPr>
        <w:t>Gràfica d’entrenament, en blau les dades d’entrenament i en taronja les dades de validació</w:t>
      </w:r>
      <w:r>
        <w:rPr>
          <w:i/>
          <w:iCs/>
          <w:sz w:val="15"/>
          <w:szCs w:val="16"/>
        </w:rPr>
        <w:t xml:space="preserve"> amb 200 mil dades, 50 èpoques i 0.5 dropout</w:t>
      </w:r>
    </w:p>
    <w:p w14:paraId="70CF0A60" w14:textId="77777777" w:rsidR="00F77571" w:rsidRPr="00F77571" w:rsidRDefault="00F77571" w:rsidP="00F77571">
      <w:pPr>
        <w:widowControl/>
        <w:spacing w:line="240" w:lineRule="auto"/>
        <w:jc w:val="center"/>
        <w:rPr>
          <w:i/>
          <w:iCs/>
          <w:sz w:val="15"/>
          <w:szCs w:val="16"/>
        </w:rPr>
      </w:pPr>
    </w:p>
    <w:p w14:paraId="56D98BD3" w14:textId="37D9F686" w:rsidR="00023438" w:rsidRPr="00023438" w:rsidRDefault="00023438" w:rsidP="00023438">
      <w:pPr>
        <w:pStyle w:val="PARAGRAPH"/>
      </w:pPr>
      <w:r>
        <w:rPr>
          <w:noProof/>
        </w:rPr>
        <w:drawing>
          <wp:anchor distT="0" distB="0" distL="114300" distR="114300" simplePos="0" relativeHeight="251661312" behindDoc="0" locked="0" layoutInCell="1" allowOverlap="1" wp14:anchorId="22E76103" wp14:editId="0B9AA925">
            <wp:simplePos x="0" y="0"/>
            <wp:positionH relativeFrom="column">
              <wp:posOffset>-13183</wp:posOffset>
            </wp:positionH>
            <wp:positionV relativeFrom="paragraph">
              <wp:posOffset>1330894</wp:posOffset>
            </wp:positionV>
            <wp:extent cx="3102610" cy="2286000"/>
            <wp:effectExtent l="0" t="0" r="2540" b="0"/>
            <wp:wrapTopAndBottom/>
            <wp:docPr id="1834087005" name="Imat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087005" name="Imatge 1834087005"/>
                    <pic:cNvPicPr/>
                  </pic:nvPicPr>
                  <pic:blipFill>
                    <a:blip r:embed="rId20">
                      <a:extLst>
                        <a:ext uri="{28A0092B-C50C-407E-A947-70E740481C1C}">
                          <a14:useLocalDpi xmlns:a14="http://schemas.microsoft.com/office/drawing/2010/main" val="0"/>
                        </a:ext>
                      </a:extLst>
                    </a:blip>
                    <a:stretch>
                      <a:fillRect/>
                    </a:stretch>
                  </pic:blipFill>
                  <pic:spPr>
                    <a:xfrm>
                      <a:off x="0" y="0"/>
                      <a:ext cx="3102610" cy="2286000"/>
                    </a:xfrm>
                    <a:prstGeom prst="rect">
                      <a:avLst/>
                    </a:prstGeom>
                  </pic:spPr>
                </pic:pic>
              </a:graphicData>
            </a:graphic>
          </wp:anchor>
        </w:drawing>
      </w:r>
      <w:r w:rsidR="005F7329" w:rsidRPr="005F7329">
        <w:t>La gràfica (Figura 3) ens mostra que el problema de l'overfitting s'ha mitigat, tot i que es pot veure com al final de l'entrenament es torna a separar la gràfica, és per això que he augmentat la mida del subset d'entrenament i així augmentar la diversitat de les da-des i que el model pugui generalitzar de forma més precisa, l'he augmentat fins a 400 mil i també he aug-mentat el nombre d'èpoques de l'entrenament, això em permetrà veure com evoluciona el model i si pot millorar el seu rendiment.</w:t>
      </w:r>
    </w:p>
    <w:p w14:paraId="6841E8A9" w14:textId="6372FE47" w:rsidR="00023438" w:rsidRDefault="00023438" w:rsidP="00F77571">
      <w:pPr>
        <w:widowControl/>
        <w:spacing w:line="240" w:lineRule="auto"/>
        <w:jc w:val="center"/>
        <w:rPr>
          <w:b/>
          <w:bCs/>
          <w:i/>
          <w:iCs/>
          <w:sz w:val="15"/>
          <w:szCs w:val="16"/>
        </w:rPr>
      </w:pPr>
    </w:p>
    <w:p w14:paraId="6329889D" w14:textId="486EF570" w:rsidR="005F7329" w:rsidRPr="00F77571" w:rsidRDefault="00627113" w:rsidP="00F77571">
      <w:pPr>
        <w:widowControl/>
        <w:spacing w:line="240" w:lineRule="auto"/>
        <w:jc w:val="center"/>
        <w:rPr>
          <w:i/>
          <w:iCs/>
          <w:sz w:val="15"/>
          <w:szCs w:val="16"/>
        </w:rPr>
      </w:pPr>
      <w:r w:rsidRPr="00400643">
        <w:rPr>
          <w:b/>
          <w:bCs/>
          <w:i/>
          <w:iCs/>
          <w:sz w:val="15"/>
          <w:szCs w:val="16"/>
        </w:rPr>
        <w:t>Figura 4:</w:t>
      </w:r>
      <w:r>
        <w:rPr>
          <w:i/>
          <w:iCs/>
          <w:sz w:val="15"/>
          <w:szCs w:val="16"/>
        </w:rPr>
        <w:t xml:space="preserve"> </w:t>
      </w:r>
      <w:r w:rsidRPr="004D1C7B">
        <w:rPr>
          <w:i/>
          <w:iCs/>
          <w:sz w:val="15"/>
          <w:szCs w:val="16"/>
        </w:rPr>
        <w:t>Gràfica d’entrenament, en blau les dades d’entrenament i en taronja les dades de validació</w:t>
      </w:r>
      <w:r>
        <w:rPr>
          <w:i/>
          <w:iCs/>
          <w:sz w:val="15"/>
          <w:szCs w:val="16"/>
        </w:rPr>
        <w:t xml:space="preserve"> amb 400 mil dades, 100 èpoques i 0.5 dropout</w:t>
      </w:r>
    </w:p>
    <w:p w14:paraId="5AA34B4E" w14:textId="2FC3E562" w:rsidR="005F7329" w:rsidRDefault="005F7329" w:rsidP="00627113">
      <w:pPr>
        <w:pStyle w:val="PARAGRAPH"/>
      </w:pPr>
    </w:p>
    <w:p w14:paraId="443287E7" w14:textId="726695A4" w:rsidR="00C06AB5" w:rsidRPr="005F7329" w:rsidRDefault="00C06AB5" w:rsidP="00627113">
      <w:pPr>
        <w:pStyle w:val="PARAGRAPH"/>
      </w:pPr>
      <w:r w:rsidRPr="005F7329">
        <w:t>Aquests resultats</w:t>
      </w:r>
      <w:r w:rsidR="00F37C23" w:rsidRPr="005F7329">
        <w:t xml:space="preserve"> (Figura 4)</w:t>
      </w:r>
      <w:r w:rsidRPr="005F7329">
        <w:t xml:space="preserve"> mostren que l’overfitting millora amb cada època, veiem com al final de l</w:t>
      </w:r>
      <w:r w:rsidR="00F37C23" w:rsidRPr="005F7329">
        <w:t>’</w:t>
      </w:r>
      <w:r w:rsidRPr="005F7329">
        <w:t>entrenament els resultats de la validació son molt similars als de l</w:t>
      </w:r>
      <w:r w:rsidR="00F37C23" w:rsidRPr="005F7329">
        <w:t>’</w:t>
      </w:r>
      <w:r w:rsidRPr="005F7329">
        <w:t>entrenament, per tant, està sent efectiu, tot i que el descens de la corba d</w:t>
      </w:r>
      <w:r w:rsidR="00F37C23" w:rsidRPr="005F7329">
        <w:t>’</w:t>
      </w:r>
      <w:r w:rsidRPr="005F7329">
        <w:t>entrenament és molt pronunciat a les èpoques finals, aquest fet podria indicar que el model té marge de millora quant a resultats globals.</w:t>
      </w:r>
    </w:p>
    <w:p w14:paraId="7ACE350E" w14:textId="6F391CF5" w:rsidR="004D1C7B" w:rsidRDefault="00627113" w:rsidP="00400643">
      <w:pPr>
        <w:pStyle w:val="PARAGRAPH"/>
      </w:pPr>
      <w:r w:rsidRPr="005F7329">
        <w:t>Per tal de comprovar aquesta possibilitat de millora vaig augmentar les èpoques a 200 per a assegurar-me que l’entrenament hagués arribat al límit</w:t>
      </w:r>
      <w:r>
        <w:t>.</w:t>
      </w:r>
    </w:p>
    <w:p w14:paraId="12EFA83B" w14:textId="32AF24B5" w:rsidR="00023438" w:rsidRPr="00023438" w:rsidRDefault="00023438" w:rsidP="00023438">
      <w:pPr>
        <w:pStyle w:val="PARAGRAPH"/>
        <w:ind w:firstLine="0"/>
      </w:pPr>
      <w:r w:rsidRPr="005F7329">
        <w:rPr>
          <w:noProof/>
        </w:rPr>
        <w:drawing>
          <wp:anchor distT="0" distB="0" distL="114300" distR="114300" simplePos="0" relativeHeight="251662336" behindDoc="0" locked="0" layoutInCell="1" allowOverlap="1" wp14:anchorId="76335B5E" wp14:editId="5AFF265C">
            <wp:simplePos x="0" y="0"/>
            <wp:positionH relativeFrom="margin">
              <wp:align>right</wp:align>
            </wp:positionH>
            <wp:positionV relativeFrom="paragraph">
              <wp:posOffset>569</wp:posOffset>
            </wp:positionV>
            <wp:extent cx="3102610" cy="2286000"/>
            <wp:effectExtent l="0" t="0" r="2540" b="0"/>
            <wp:wrapTopAndBottom/>
            <wp:docPr id="904164537"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64537" name="Imatge 904164537"/>
                    <pic:cNvPicPr/>
                  </pic:nvPicPr>
                  <pic:blipFill>
                    <a:blip r:embed="rId21">
                      <a:extLst>
                        <a:ext uri="{28A0092B-C50C-407E-A947-70E740481C1C}">
                          <a14:useLocalDpi xmlns:a14="http://schemas.microsoft.com/office/drawing/2010/main" val="0"/>
                        </a:ext>
                      </a:extLst>
                    </a:blip>
                    <a:stretch>
                      <a:fillRect/>
                    </a:stretch>
                  </pic:blipFill>
                  <pic:spPr>
                    <a:xfrm>
                      <a:off x="0" y="0"/>
                      <a:ext cx="3102610" cy="2286000"/>
                    </a:xfrm>
                    <a:prstGeom prst="rect">
                      <a:avLst/>
                    </a:prstGeom>
                  </pic:spPr>
                </pic:pic>
              </a:graphicData>
            </a:graphic>
          </wp:anchor>
        </w:drawing>
      </w:r>
    </w:p>
    <w:p w14:paraId="0688FFD0" w14:textId="75FF524B" w:rsidR="00627113" w:rsidRDefault="00627113" w:rsidP="00627113">
      <w:pPr>
        <w:widowControl/>
        <w:spacing w:line="240" w:lineRule="auto"/>
        <w:jc w:val="center"/>
        <w:rPr>
          <w:i/>
          <w:iCs/>
          <w:sz w:val="15"/>
          <w:szCs w:val="16"/>
        </w:rPr>
      </w:pPr>
      <w:r w:rsidRPr="00400643">
        <w:rPr>
          <w:b/>
          <w:bCs/>
          <w:i/>
          <w:iCs/>
          <w:sz w:val="15"/>
          <w:szCs w:val="16"/>
        </w:rPr>
        <w:t>Figura 5:</w:t>
      </w:r>
      <w:r>
        <w:rPr>
          <w:i/>
          <w:iCs/>
          <w:sz w:val="15"/>
          <w:szCs w:val="16"/>
        </w:rPr>
        <w:t xml:space="preserve"> </w:t>
      </w:r>
      <w:r w:rsidRPr="004D1C7B">
        <w:rPr>
          <w:i/>
          <w:iCs/>
          <w:sz w:val="15"/>
          <w:szCs w:val="16"/>
        </w:rPr>
        <w:t>Gràfica d’entrenament, en blau les dades d’entrenament i en taronja les dades de validació</w:t>
      </w:r>
      <w:r>
        <w:rPr>
          <w:i/>
          <w:iCs/>
          <w:sz w:val="15"/>
          <w:szCs w:val="16"/>
        </w:rPr>
        <w:t xml:space="preserve"> amb 400 mil dades, 200 èpoques i 0.5 dropout</w:t>
      </w:r>
    </w:p>
    <w:p w14:paraId="4FCF670E" w14:textId="77777777" w:rsidR="00627113" w:rsidRDefault="00627113" w:rsidP="004D1C7B">
      <w:pPr>
        <w:widowControl/>
        <w:spacing w:line="240" w:lineRule="auto"/>
        <w:jc w:val="left"/>
      </w:pPr>
    </w:p>
    <w:p w14:paraId="26B6FD22" w14:textId="2ED0D245" w:rsidR="00F37C23" w:rsidRPr="005F7329" w:rsidRDefault="00627113" w:rsidP="003940E6">
      <w:pPr>
        <w:pStyle w:val="PARAGRAPH"/>
        <w:ind w:firstLine="284"/>
      </w:pPr>
      <w:r w:rsidRPr="005F7329">
        <w:t>El resultat de la gràfica</w:t>
      </w:r>
      <w:r w:rsidR="00F37C23" w:rsidRPr="005F7329">
        <w:t xml:space="preserve"> (Figura 5)</w:t>
      </w:r>
      <w:r w:rsidRPr="005F7329">
        <w:t xml:space="preserve"> ha sigut l</w:t>
      </w:r>
      <w:r w:rsidR="00545B6D" w:rsidRPr="005F7329">
        <w:t>’</w:t>
      </w:r>
      <w:r w:rsidRPr="005F7329">
        <w:t xml:space="preserve">esperat, </w:t>
      </w:r>
      <w:r w:rsidR="00FA1293" w:rsidRPr="005F7329">
        <w:t>en aquest cas l’entrenament és efectiu per unes 25 èpoques més</w:t>
      </w:r>
      <w:r w:rsidR="0083655E" w:rsidRPr="005F7329">
        <w:t>, a partir d’aquest punt els resultats de validació ja no milloren, tot i que els de l’entrenament si, igual que en casos anteriors, podem veure overfitting al final.</w:t>
      </w:r>
      <w:r w:rsidR="008E721E" w:rsidRPr="005F7329">
        <w:t xml:space="preserve"> </w:t>
      </w:r>
    </w:p>
    <w:p w14:paraId="350805B7" w14:textId="1AC0729B" w:rsidR="005F7329" w:rsidRPr="005F7329" w:rsidRDefault="005F7329" w:rsidP="008E721E">
      <w:pPr>
        <w:pStyle w:val="PARAGRAPH"/>
        <w:ind w:firstLine="284"/>
      </w:pPr>
      <w:r w:rsidRPr="005F7329">
        <w:t>Un cop la xarxa neuronal ha sigut entrenada, vaig comprovar el funcionament de l'algoritme MCTS juntament amb Min-Max. El primer que vaig comprovar va ser el temps d'execució de cada fase del MCTS, selecció, expansió, simulació, retropropagació i selecció de moviment, a més a més de la funció de l'algoritme Min-Max. En la primera execució vaig veure que Min-Max tenia un temps d'execució de més d'un minut, això és degut a la gran quantitat de moviments que es poden fer en els escacs, per la qual cosa ha d'iterar moltes vegades per a comprovar tots els moviments.</w:t>
      </w:r>
    </w:p>
    <w:p w14:paraId="52DA55B4" w14:textId="0963036A" w:rsidR="003940E6" w:rsidRDefault="005F7329" w:rsidP="00C22423">
      <w:pPr>
        <w:pStyle w:val="PARAGRAPH"/>
        <w:ind w:firstLine="284"/>
      </w:pPr>
      <w:r w:rsidRPr="005F7329">
        <w:t>Per tal d'arreglar aquest problema vaig fer una cerca de possibles millores per Min-Max, la primera que vaig implementar va ser utilitzar una poda alfa beta més agressiva, és a dir, assegurar-me que una branca es poda l'abans possible. Un altre millora que he implementat ha sigut la Transposition Table la qual permet a l'algoritme avaluar posicions prèviament conegudes i així millorar el seu rendiment. L'última millora que vaig incorporar va ser l'ordenació de moviments segons si el moviment captura una peça o no, ja que aquests moviments generen grans canvis en l'avaluació de la posició per el que la poda Alfa-Beta és més efectiva. Amb aquestes millores he aconseguit un temps mitjà de mig minut, és a dir, he reduït el temps a la meitat.</w:t>
      </w:r>
    </w:p>
    <w:p w14:paraId="458896F7" w14:textId="77777777" w:rsidR="00F77571" w:rsidRPr="005F7329" w:rsidRDefault="00F77571" w:rsidP="00C22423">
      <w:pPr>
        <w:pStyle w:val="PARAGRAPH"/>
        <w:ind w:firstLine="284"/>
      </w:pPr>
    </w:p>
    <w:p w14:paraId="120A56CD" w14:textId="6AA3322E" w:rsidR="00C22423" w:rsidRPr="005F7329" w:rsidRDefault="003940E6" w:rsidP="00C22423">
      <w:pPr>
        <w:pStyle w:val="Ttol2"/>
        <w:spacing w:before="0" w:line="240" w:lineRule="auto"/>
      </w:pPr>
      <w:r w:rsidRPr="005F7329">
        <w:t>3</w:t>
      </w:r>
      <w:r w:rsidR="00C22423" w:rsidRPr="005F7329">
        <w:t>.</w:t>
      </w:r>
      <w:r w:rsidRPr="005F7329">
        <w:t>3.2</w:t>
      </w:r>
      <w:r w:rsidR="00C22423" w:rsidRPr="005F7329">
        <w:t xml:space="preserve"> Avaluació de models</w:t>
      </w:r>
    </w:p>
    <w:p w14:paraId="262BB540" w14:textId="77777777" w:rsidR="00AC6E66" w:rsidRPr="00AC6E66" w:rsidRDefault="00AC6E66" w:rsidP="00713E83">
      <w:pPr>
        <w:pStyle w:val="PARAGRAPH"/>
        <w:ind w:firstLine="0"/>
      </w:pPr>
      <w:r w:rsidRPr="00AC6E66">
        <w:t>Un cop corregits els problemes d'eficiència toca avaluar els models per separat i així veure que tan bé compleixen el seu objectiu.</w:t>
      </w:r>
    </w:p>
    <w:p w14:paraId="79CC074C" w14:textId="00383840" w:rsidR="00F8753B" w:rsidRPr="006E52AA" w:rsidRDefault="00AC6E66" w:rsidP="00AC6E66">
      <w:pPr>
        <w:pStyle w:val="PARAGRAPH"/>
      </w:pPr>
      <w:r w:rsidRPr="00AC6E66">
        <w:t xml:space="preserve">Pel que fa a la xarxa neuronal l'he avaluat utilitzant les dades de test, he calculat l'Error Mitjà Absolut (MAE, sigles en angles) </w:t>
      </w:r>
      <w:sdt>
        <w:sdtPr>
          <w:id w:val="-1300452184"/>
          <w:citation/>
        </w:sdtPr>
        <w:sdtContent>
          <w:r>
            <w:fldChar w:fldCharType="begin"/>
          </w:r>
          <w:r>
            <w:instrText xml:space="preserve"> CITATION Mar21 \l 1027 </w:instrText>
          </w:r>
          <w:r>
            <w:fldChar w:fldCharType="separate"/>
          </w:r>
          <w:r w:rsidR="00C37E65">
            <w:rPr>
              <w:noProof/>
            </w:rPr>
            <w:t>[3]</w:t>
          </w:r>
          <w:r>
            <w:fldChar w:fldCharType="end"/>
          </w:r>
        </w:sdtContent>
      </w:sdt>
      <w:r>
        <w:t xml:space="preserve"> </w:t>
      </w:r>
      <w:r w:rsidRPr="00AC6E66">
        <w:t xml:space="preserve">i l'Error Mitjà Quadràtic (MSE, sigles en angles) </w:t>
      </w:r>
      <w:sdt>
        <w:sdtPr>
          <w:id w:val="-1657135936"/>
          <w:citation/>
        </w:sdtPr>
        <w:sdtContent>
          <w:r>
            <w:fldChar w:fldCharType="begin"/>
          </w:r>
          <w:r>
            <w:instrText xml:space="preserve"> CITATION Mar21 \l 1027 </w:instrText>
          </w:r>
          <w:r>
            <w:fldChar w:fldCharType="separate"/>
          </w:r>
          <w:r w:rsidR="00C37E65">
            <w:rPr>
              <w:noProof/>
            </w:rPr>
            <w:t>[3]</w:t>
          </w:r>
          <w:r>
            <w:fldChar w:fldCharType="end"/>
          </w:r>
        </w:sdtContent>
      </w:sdt>
      <w:r w:rsidRPr="00AC6E66">
        <w:t xml:space="preserve">. Aquestes mesures mostren que tan lluny està el resultat del resultat esperat, és a dir, com més gran sigui l'error més lluny està el valor predit del valor esperat. Si els </w:t>
      </w:r>
      <w:r w:rsidRPr="00AC6E66">
        <w:lastRenderedPageBreak/>
        <w:t xml:space="preserve">calculem comparant valors predits pel model i els valors reals el resultat és: MAE, 58.2994 i MSE, 18985.7971. Tots dos valors són elevats, tot i que, tenint en compte que el </w:t>
      </w:r>
      <w:r w:rsidRPr="006E52AA">
        <w:t>que es calcula està en centipawn l'error no és tan significatiu, és a dir, el MAE és de mig peó pel que fa a l'avaluació de la posició, per tant, l'error no és tan gran com sembla.</w:t>
      </w:r>
    </w:p>
    <w:p w14:paraId="68B2EE1D" w14:textId="139340AD" w:rsidR="00F8753B" w:rsidRPr="00F8753B" w:rsidRDefault="00F8753B" w:rsidP="00D422F9">
      <w:pPr>
        <w:pStyle w:val="PARAGRAPH"/>
      </w:pPr>
      <w:r w:rsidRPr="006E52AA">
        <w:t>Pel que fa al MCTS he avaluat el seu rendiment en un àmbit diferent, ja que aquest no retorna valors numèrics sinó que escull la millor jugada segons el seu criteri. És per això que he provat el seu rendiment competint en una partida real</w:t>
      </w:r>
      <w:r w:rsidRPr="00F8753B">
        <w:t>. He utilitzat al model Stockfish, perquè aquest em permet limitar el nivell al qual juga, és a dir, el puc fer més o menys precís segons uns paràmetres. També he disputat partides contra humans de diferents nivells, des de persones que no saben com es juga i persones que tenen un cert nivell d'escacs.</w:t>
      </w:r>
    </w:p>
    <w:p w14:paraId="3D1D3B11" w14:textId="6337B81B" w:rsidR="00F8753B" w:rsidRPr="00F8753B" w:rsidRDefault="000C4838" w:rsidP="00D422F9">
      <w:pPr>
        <w:pStyle w:val="PARAGRAPH"/>
      </w:pPr>
      <w:r w:rsidRPr="00042FC3">
        <w:rPr>
          <w:noProof/>
          <w:color w:val="FF0000"/>
        </w:rPr>
        <mc:AlternateContent>
          <mc:Choice Requires="wps">
            <w:drawing>
              <wp:anchor distT="45720" distB="45720" distL="114300" distR="114300" simplePos="0" relativeHeight="251666432" behindDoc="0" locked="0" layoutInCell="1" allowOverlap="1" wp14:anchorId="0B97F3F4" wp14:editId="217ED92F">
                <wp:simplePos x="0" y="0"/>
                <wp:positionH relativeFrom="column">
                  <wp:align>right</wp:align>
                </wp:positionH>
                <wp:positionV relativeFrom="paragraph">
                  <wp:posOffset>827443</wp:posOffset>
                </wp:positionV>
                <wp:extent cx="3077210" cy="1330325"/>
                <wp:effectExtent l="0" t="0" r="8890" b="3175"/>
                <wp:wrapTopAndBottom/>
                <wp:docPr id="217"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210" cy="1330325"/>
                        </a:xfrm>
                        <a:prstGeom prst="rect">
                          <a:avLst/>
                        </a:prstGeom>
                        <a:noFill/>
                        <a:ln w="9525">
                          <a:noFill/>
                          <a:miter lim="800000"/>
                          <a:headEnd/>
                          <a:tailEnd/>
                        </a:ln>
                      </wps:spPr>
                      <wps:txbx>
                        <w:txbxContent>
                          <w:p w14:paraId="4F8CA959" w14:textId="77777777" w:rsidR="000C4838" w:rsidRPr="000C4838" w:rsidRDefault="000C4838" w:rsidP="000C4838">
                            <w:pPr>
                              <w:pStyle w:val="PARAGRAPH"/>
                              <w:jc w:val="center"/>
                              <w:rPr>
                                <w:rFonts w:ascii="Helvetica" w:hAnsi="Helvetica" w:cs="Helvetica"/>
                              </w:rPr>
                            </w:pPr>
                            <w:r w:rsidRPr="000C4838">
                              <w:rPr>
                                <w:rFonts w:ascii="Helvetica" w:hAnsi="Helvetica" w:cs="Helvetica"/>
                              </w:rPr>
                              <w:t>Taula 1</w:t>
                            </w:r>
                          </w:p>
                          <w:p w14:paraId="5CEF663B" w14:textId="440EF89B" w:rsidR="00042FC3" w:rsidRDefault="000C4838" w:rsidP="000C4838">
                            <w:pPr>
                              <w:pStyle w:val="PARAGRAPH"/>
                              <w:jc w:val="center"/>
                              <w:rPr>
                                <w:rFonts w:ascii="Helvetica" w:hAnsi="Helvetica" w:cs="Helvetica"/>
                              </w:rPr>
                            </w:pPr>
                            <w:r w:rsidRPr="000C4838">
                              <w:rPr>
                                <w:rFonts w:ascii="Helvetica" w:hAnsi="Helvetica" w:cs="Helvetica"/>
                              </w:rPr>
                              <w:t>Guanyadors de les partides</w:t>
                            </w:r>
                          </w:p>
                          <w:p w14:paraId="334A00E3" w14:textId="4C712AF1" w:rsidR="006E52AA" w:rsidRPr="006E52AA" w:rsidRDefault="006E52AA" w:rsidP="000C4838">
                            <w:pPr>
                              <w:pStyle w:val="PARAGRAPH"/>
                              <w:jc w:val="center"/>
                              <w:rPr>
                                <w:rFonts w:ascii="Helvetica" w:hAnsi="Helvetica" w:cs="Helvetica"/>
                                <w:i/>
                                <w:iCs/>
                                <w:sz w:val="15"/>
                                <w:szCs w:val="15"/>
                              </w:rPr>
                            </w:pPr>
                            <w:r w:rsidRPr="006E52AA">
                              <w:rPr>
                                <w:rFonts w:ascii="Helvetica" w:hAnsi="Helvetica" w:cs="Helvetica"/>
                                <w:i/>
                                <w:iCs/>
                                <w:sz w:val="15"/>
                                <w:szCs w:val="15"/>
                              </w:rPr>
                              <w:t xml:space="preserve">La taula </w:t>
                            </w:r>
                            <w:r>
                              <w:rPr>
                                <w:rFonts w:ascii="Helvetica" w:hAnsi="Helvetica" w:cs="Helvetica"/>
                                <w:i/>
                                <w:iCs/>
                                <w:sz w:val="15"/>
                                <w:szCs w:val="15"/>
                              </w:rPr>
                              <w:t>mostra el guanyador de la partida en cada cas</w:t>
                            </w:r>
                          </w:p>
                          <w:p w14:paraId="7A38F576" w14:textId="77777777" w:rsidR="00042FC3" w:rsidRDefault="00042FC3"/>
                          <w:p w14:paraId="508682C5" w14:textId="77777777" w:rsidR="00042FC3" w:rsidRDefault="00042FC3"/>
                          <w:p w14:paraId="4A5BEF01" w14:textId="77777777" w:rsidR="00042FC3" w:rsidRDefault="00042FC3"/>
                          <w:p w14:paraId="6E610FB7" w14:textId="77777777" w:rsidR="00042FC3" w:rsidRDefault="00042FC3"/>
                          <w:p w14:paraId="7CA488A1" w14:textId="77777777" w:rsidR="00042FC3" w:rsidRDefault="00042FC3"/>
                          <w:p w14:paraId="03A2D667" w14:textId="1CA4E2FB" w:rsidR="00042FC3" w:rsidRDefault="00042FC3">
                            <w:r>
                              <w:rPr>
                                <w:noProof/>
                              </w:rPr>
                              <w:drawing>
                                <wp:inline distT="0" distB="0" distL="0" distR="0" wp14:anchorId="5321B7F6" wp14:editId="5CBF63C4">
                                  <wp:extent cx="3054644" cy="804545"/>
                                  <wp:effectExtent l="0" t="0" r="0" b="0"/>
                                  <wp:docPr id="1530531772" name="Imatge 1" descr="Imatge que conté text, captura de pantalla, Font,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93476" name="Imatge 1" descr="Imatge que conté text, captura de pantalla, Font, nombre&#10;&#10;Descripció generada automàticament"/>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153322" cy="830535"/>
                                          </a:xfrm>
                                          <a:prstGeom prst="rect">
                                            <a:avLst/>
                                          </a:prstGeom>
                                        </pic:spPr>
                                      </pic:pic>
                                    </a:graphicData>
                                  </a:graphic>
                                </wp:inline>
                              </w:drawing>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97F3F4" id="_x0000_t202" coordsize="21600,21600" o:spt="202" path="m,l,21600r21600,l21600,xe">
                <v:stroke joinstyle="miter"/>
                <v:path gradientshapeok="t" o:connecttype="rect"/>
              </v:shapetype>
              <v:shape id="Quadre de text 2" o:spid="_x0000_s1026" type="#_x0000_t202" style="position:absolute;left:0;text-align:left;margin-left:191.1pt;margin-top:65.15pt;width:242.3pt;height:104.75pt;z-index:251666432;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" filled="f" stroked="f">
                <v:textbox inset="0,0,0,0">
                  <w:txbxContent>
                    <w:p w14:paraId="4F8CA959" w14:textId="77777777" w:rsidR="000C4838" w:rsidRPr="000C4838" w:rsidRDefault="000C4838" w:rsidP="000C4838">
                      <w:pPr>
                        <w:pStyle w:val="PARAGRAPH"/>
                        <w:jc w:val="center"/>
                        <w:rPr>
                          <w:rFonts w:ascii="Helvetica" w:hAnsi="Helvetica" w:cs="Helvetica"/>
                        </w:rPr>
                      </w:pPr>
                      <w:r w:rsidRPr="000C4838">
                        <w:rPr>
                          <w:rFonts w:ascii="Helvetica" w:hAnsi="Helvetica" w:cs="Helvetica"/>
                        </w:rPr>
                        <w:t>Taula 1</w:t>
                      </w:r>
                    </w:p>
                    <w:p w14:paraId="5CEF663B" w14:textId="440EF89B" w:rsidR="00042FC3" w:rsidRDefault="000C4838" w:rsidP="000C4838">
                      <w:pPr>
                        <w:pStyle w:val="PARAGRAPH"/>
                        <w:jc w:val="center"/>
                        <w:rPr>
                          <w:rFonts w:ascii="Helvetica" w:hAnsi="Helvetica" w:cs="Helvetica"/>
                        </w:rPr>
                      </w:pPr>
                      <w:r w:rsidRPr="000C4838">
                        <w:rPr>
                          <w:rFonts w:ascii="Helvetica" w:hAnsi="Helvetica" w:cs="Helvetica"/>
                        </w:rPr>
                        <w:t>Guanyadors de les partides</w:t>
                      </w:r>
                    </w:p>
                    <w:p w14:paraId="334A00E3" w14:textId="4C712AF1" w:rsidR="006E52AA" w:rsidRPr="006E52AA" w:rsidRDefault="006E52AA" w:rsidP="000C4838">
                      <w:pPr>
                        <w:pStyle w:val="PARAGRAPH"/>
                        <w:jc w:val="center"/>
                        <w:rPr>
                          <w:rFonts w:ascii="Helvetica" w:hAnsi="Helvetica" w:cs="Helvetica"/>
                          <w:i/>
                          <w:iCs/>
                          <w:sz w:val="15"/>
                          <w:szCs w:val="15"/>
                        </w:rPr>
                      </w:pPr>
                      <w:r w:rsidRPr="006E52AA">
                        <w:rPr>
                          <w:rFonts w:ascii="Helvetica" w:hAnsi="Helvetica" w:cs="Helvetica"/>
                          <w:i/>
                          <w:iCs/>
                          <w:sz w:val="15"/>
                          <w:szCs w:val="15"/>
                        </w:rPr>
                        <w:t xml:space="preserve">La taula </w:t>
                      </w:r>
                      <w:r>
                        <w:rPr>
                          <w:rFonts w:ascii="Helvetica" w:hAnsi="Helvetica" w:cs="Helvetica"/>
                          <w:i/>
                          <w:iCs/>
                          <w:sz w:val="15"/>
                          <w:szCs w:val="15"/>
                        </w:rPr>
                        <w:t>mostra el guanyador de la partida en cada cas</w:t>
                      </w:r>
                    </w:p>
                    <w:p w14:paraId="7A38F576" w14:textId="77777777" w:rsidR="00042FC3" w:rsidRDefault="00042FC3"/>
                    <w:p w14:paraId="508682C5" w14:textId="77777777" w:rsidR="00042FC3" w:rsidRDefault="00042FC3"/>
                    <w:p w14:paraId="4A5BEF01" w14:textId="77777777" w:rsidR="00042FC3" w:rsidRDefault="00042FC3"/>
                    <w:p w14:paraId="6E610FB7" w14:textId="77777777" w:rsidR="00042FC3" w:rsidRDefault="00042FC3"/>
                    <w:p w14:paraId="7CA488A1" w14:textId="77777777" w:rsidR="00042FC3" w:rsidRDefault="00042FC3"/>
                    <w:p w14:paraId="03A2D667" w14:textId="1CA4E2FB" w:rsidR="00042FC3" w:rsidRDefault="00042FC3">
                      <w:r>
                        <w:rPr>
                          <w:noProof/>
                        </w:rPr>
                        <w:drawing>
                          <wp:inline distT="0" distB="0" distL="0" distR="0" wp14:anchorId="5321B7F6" wp14:editId="5CBF63C4">
                            <wp:extent cx="3054644" cy="804545"/>
                            <wp:effectExtent l="0" t="0" r="0" b="0"/>
                            <wp:docPr id="1530531772" name="Imatge 1" descr="Imatge que conté text, captura de pantalla, Font,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93476" name="Imatge 1" descr="Imatge que conté text, captura de pantalla, Font, nombre&#10;&#10;Descripció generada automàticament"/>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153322" cy="830535"/>
                                    </a:xfrm>
                                    <a:prstGeom prst="rect">
                                      <a:avLst/>
                                    </a:prstGeom>
                                  </pic:spPr>
                                </pic:pic>
                              </a:graphicData>
                            </a:graphic>
                          </wp:inline>
                        </w:drawing>
                      </w:r>
                    </w:p>
                  </w:txbxContent>
                </v:textbox>
                <w10:wrap type="topAndBottom"/>
              </v:shape>
            </w:pict>
          </mc:Fallback>
        </mc:AlternateContent>
      </w:r>
      <w:r w:rsidR="00F8753B" w:rsidRPr="00F8753B">
        <w:t>Q</w:t>
      </w:r>
      <w:r w:rsidR="00D422F9" w:rsidRPr="00F8753B">
        <w:t>uant a les partides contra Stockfish, he utilitzat tres variants, la primera on el motor està limitat al màxim, un punt  entremig i un altre on el motor no està limitat. Contra cada variant ha jugat cinc partides, on el color de cada motor és aleatori</w:t>
      </w:r>
      <w:r w:rsidR="00F8753B" w:rsidRPr="00F8753B">
        <w:t>.</w:t>
      </w:r>
    </w:p>
    <w:p w14:paraId="1DF756F4" w14:textId="7B311345" w:rsidR="00713E83" w:rsidRDefault="00713E83" w:rsidP="00713E83">
      <w:pPr>
        <w:pStyle w:val="PARAGRAPH"/>
      </w:pPr>
      <w:r>
        <w:t>Com es pot veure en els resultats (Taula 1), el model MCTS és capaç de guanyar al model Stockfish quan aquest està altament limitat, això mostra que MCTS és capaç de crear estratègies guanyadores, tot i que aquestes estratègies no són molt robustes, ja que no és capaç de guanyar si es redueix la limitació.</w:t>
      </w:r>
    </w:p>
    <w:p w14:paraId="4EE75985" w14:textId="1F33BD3F" w:rsidR="00F8753B" w:rsidRDefault="00713E83" w:rsidP="00713E83">
      <w:pPr>
        <w:pStyle w:val="PARAGRAPH"/>
      </w:pPr>
      <w:r>
        <w:t>Quant a les partides contra humans, el motor ha guanyat als jugadors completament inexperts, perquè, igual que contra Stockfish, és capaç de crear estratègies mínimes i capturar les peces importants. Quan s'enfronta a jugadors que sí que juguen als escacs o tenen una certa experiència, el motor es queda enrere pel que fa a rendiment, perquè les estratègies formades pel motor no són altament robustes i fàcilment es poden evitar per part dels jugadors.</w:t>
      </w:r>
    </w:p>
    <w:p w14:paraId="2AA265BE" w14:textId="2C6F6B22" w:rsidR="00713E83" w:rsidRPr="00713E83" w:rsidRDefault="00713E83" w:rsidP="00713E83">
      <w:pPr>
        <w:pStyle w:val="PARAGRAPH"/>
        <w:rPr>
          <w:color w:val="FF0000"/>
          <w:u w:val="single"/>
        </w:rPr>
      </w:pPr>
    </w:p>
    <w:p w14:paraId="00370147" w14:textId="1BF6A37E" w:rsidR="006960A6" w:rsidRDefault="003940E6" w:rsidP="003940E6">
      <w:pPr>
        <w:pStyle w:val="Ttol2"/>
        <w:spacing w:before="0" w:line="240" w:lineRule="auto"/>
        <w:rPr>
          <w:color w:val="000000"/>
        </w:rPr>
      </w:pPr>
      <w:r>
        <w:rPr>
          <w:color w:val="000000"/>
        </w:rPr>
        <w:t xml:space="preserve">3.4 </w:t>
      </w:r>
      <w:r w:rsidR="006960A6">
        <w:rPr>
          <w:color w:val="000000"/>
        </w:rPr>
        <w:t xml:space="preserve">Comparació </w:t>
      </w:r>
      <w:r w:rsidR="005E434F">
        <w:rPr>
          <w:color w:val="000000"/>
        </w:rPr>
        <w:t xml:space="preserve">entre </w:t>
      </w:r>
      <w:r w:rsidR="006960A6">
        <w:rPr>
          <w:color w:val="000000"/>
        </w:rPr>
        <w:t>models</w:t>
      </w:r>
    </w:p>
    <w:p w14:paraId="660A8C81" w14:textId="039301E0" w:rsidR="00CD4DE9" w:rsidRDefault="006960A6" w:rsidP="00C37E65">
      <w:pPr>
        <w:pStyle w:val="PARAGRAPH"/>
        <w:ind w:firstLine="0"/>
      </w:pPr>
      <w:r>
        <w:t>En aquest apartat es comparà l’eficàcia dels models mitjançant un procés de competició on cada model compatirà contra tots els altres models per tal de veure quin d’ells és el millor.</w:t>
      </w:r>
      <w:r w:rsidR="006E52AA">
        <w:t xml:space="preserve"> </w:t>
      </w:r>
    </w:p>
    <w:p w14:paraId="0DC9AEC7" w14:textId="77777777" w:rsidR="00C37E65" w:rsidRPr="00C37E65" w:rsidRDefault="00C37E65" w:rsidP="00C37E65">
      <w:pPr>
        <w:pStyle w:val="PARAGRAPH"/>
        <w:ind w:firstLine="0"/>
      </w:pPr>
    </w:p>
    <w:p w14:paraId="6AECD4A1" w14:textId="77777777" w:rsidR="00CD4DE9" w:rsidRDefault="00CD4DE9" w:rsidP="00CD4DE9">
      <w:pPr>
        <w:pStyle w:val="Ttol2"/>
        <w:spacing w:before="0" w:line="240" w:lineRule="auto"/>
        <w:rPr>
          <w:color w:val="000000"/>
        </w:rPr>
      </w:pPr>
      <w:r w:rsidRPr="003940E6">
        <w:rPr>
          <w:color w:val="000000"/>
        </w:rPr>
        <w:t>3.4.</w:t>
      </w:r>
      <w:r>
        <w:rPr>
          <w:color w:val="000000"/>
        </w:rPr>
        <w:t>1 MCTS vs Xarxa neuronal</w:t>
      </w:r>
    </w:p>
    <w:p w14:paraId="3F0865B1" w14:textId="0DB321B8" w:rsidR="003940E6" w:rsidRDefault="00C37E65" w:rsidP="00244A8E">
      <w:pPr>
        <w:pStyle w:val="PARAGRAPH"/>
        <w:ind w:firstLine="0"/>
      </w:pPr>
      <w:r w:rsidRPr="00C37E65">
        <w:t>El primer a provar és l’eficàcia entre els dos models creats per mi, ja que cada un utilitza diferents estratègies per a trobar la millor jugada. Per provar quin dels dos models és millor han jugat un total de 51 partides de les quals MCTS ha guanyat</w:t>
      </w:r>
      <w:r>
        <w:t xml:space="preserve"> </w:t>
      </w:r>
      <w:r w:rsidR="008C0C48">
        <w:t xml:space="preserve">totes les partides a la Xarxa neuronal. </w:t>
      </w:r>
      <w:r w:rsidRPr="00C37E65">
        <w:t xml:space="preserve">Aquesta clara avantatge del model MCTS és deguda a la capacitat d’exploració de camins de joc que permet al model trobar </w:t>
      </w:r>
      <w:r w:rsidRPr="00C37E65">
        <w:t>i crear millors estratègies a futur, ja que, gràcies al Min-Max, és capaç de preveure una alta quantitat de jugades i avaluar de forma precisa quin és el millor moviment en cada cas i com contestar als moviments de l'oponent.</w:t>
      </w:r>
    </w:p>
    <w:p w14:paraId="225C7ED9" w14:textId="77777777" w:rsidR="00C37E65" w:rsidRPr="00C37E65" w:rsidRDefault="00C37E65" w:rsidP="00244A8E">
      <w:pPr>
        <w:pStyle w:val="PARAGRAPH"/>
        <w:ind w:firstLine="0"/>
        <w:rPr>
          <w:u w:val="single"/>
        </w:rPr>
      </w:pPr>
    </w:p>
    <w:p w14:paraId="00F44317" w14:textId="446491CD" w:rsidR="006960A6" w:rsidRPr="003940E6" w:rsidRDefault="003940E6" w:rsidP="003940E6">
      <w:pPr>
        <w:pStyle w:val="Ttol2"/>
        <w:spacing w:before="0" w:line="240" w:lineRule="auto"/>
        <w:rPr>
          <w:color w:val="000000"/>
        </w:rPr>
      </w:pPr>
      <w:r w:rsidRPr="003940E6">
        <w:rPr>
          <w:color w:val="000000"/>
        </w:rPr>
        <w:t>3.4</w:t>
      </w:r>
      <w:r w:rsidR="006960A6" w:rsidRPr="003940E6">
        <w:rPr>
          <w:color w:val="000000"/>
        </w:rPr>
        <w:t>.</w:t>
      </w:r>
      <w:r w:rsidR="00CD4DE9">
        <w:rPr>
          <w:color w:val="000000"/>
        </w:rPr>
        <w:t>2</w:t>
      </w:r>
      <w:r w:rsidR="006960A6" w:rsidRPr="003940E6">
        <w:rPr>
          <w:color w:val="000000"/>
        </w:rPr>
        <w:t xml:space="preserve"> Procés de competició</w:t>
      </w:r>
    </w:p>
    <w:p w14:paraId="766E8F5D" w14:textId="1324F1A3" w:rsidR="00D56DFC" w:rsidRDefault="00244A8E" w:rsidP="00713E83">
      <w:pPr>
        <w:pStyle w:val="PARAGRAPH"/>
        <w:ind w:firstLine="0"/>
      </w:pPr>
      <w:r w:rsidRPr="00042FC3">
        <w:rPr>
          <w:noProof/>
          <w:color w:val="FF0000"/>
        </w:rPr>
        <mc:AlternateContent>
          <mc:Choice Requires="wps">
            <w:drawing>
              <wp:anchor distT="45720" distB="45720" distL="114300" distR="114300" simplePos="0" relativeHeight="251669504" behindDoc="0" locked="0" layoutInCell="1" allowOverlap="1" wp14:anchorId="03C33F39" wp14:editId="6819B834">
                <wp:simplePos x="0" y="0"/>
                <wp:positionH relativeFrom="margin">
                  <wp:posOffset>3289935</wp:posOffset>
                </wp:positionH>
                <wp:positionV relativeFrom="paragraph">
                  <wp:posOffset>818141</wp:posOffset>
                </wp:positionV>
                <wp:extent cx="3091815" cy="2029460"/>
                <wp:effectExtent l="0" t="0" r="13335" b="8890"/>
                <wp:wrapTopAndBottom/>
                <wp:docPr id="640985256" name="Quadre de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1815" cy="2029460"/>
                        </a:xfrm>
                        <a:prstGeom prst="rect">
                          <a:avLst/>
                        </a:prstGeom>
                        <a:noFill/>
                        <a:ln w="9525">
                          <a:noFill/>
                          <a:miter lim="800000"/>
                          <a:headEnd/>
                          <a:tailEnd/>
                        </a:ln>
                      </wps:spPr>
                      <wps:txbx>
                        <w:txbxContent>
                          <w:p w14:paraId="0C15728C" w14:textId="07FA04D1" w:rsidR="00D56DFC" w:rsidRPr="000C4838" w:rsidRDefault="00D56DFC" w:rsidP="00D56DFC">
                            <w:pPr>
                              <w:pStyle w:val="PARAGRAPH"/>
                              <w:jc w:val="center"/>
                              <w:rPr>
                                <w:rFonts w:ascii="Helvetica" w:hAnsi="Helvetica" w:cs="Helvetica"/>
                              </w:rPr>
                            </w:pPr>
                            <w:r w:rsidRPr="000C4838">
                              <w:rPr>
                                <w:rFonts w:ascii="Helvetica" w:hAnsi="Helvetica" w:cs="Helvetica"/>
                              </w:rPr>
                              <w:t xml:space="preserve">Taula </w:t>
                            </w:r>
                            <w:r w:rsidR="006422BA">
                              <w:rPr>
                                <w:rFonts w:ascii="Helvetica" w:hAnsi="Helvetica" w:cs="Helvetica"/>
                              </w:rPr>
                              <w:t>2</w:t>
                            </w:r>
                          </w:p>
                          <w:p w14:paraId="2DD82C91" w14:textId="0E1C5298" w:rsidR="00D56DFC" w:rsidRDefault="006422BA" w:rsidP="00D56DFC">
                            <w:pPr>
                              <w:pStyle w:val="PARAGRAPH"/>
                              <w:jc w:val="center"/>
                              <w:rPr>
                                <w:rFonts w:ascii="Helvetica" w:hAnsi="Helvetica" w:cs="Helvetica"/>
                              </w:rPr>
                            </w:pPr>
                            <w:r>
                              <w:rPr>
                                <w:rFonts w:ascii="Helvetica" w:hAnsi="Helvetica" w:cs="Helvetica"/>
                              </w:rPr>
                              <w:t>Resultats de les competicions</w:t>
                            </w:r>
                          </w:p>
                          <w:p w14:paraId="1102E8E1" w14:textId="385EAFD3" w:rsidR="00D56DFC" w:rsidRDefault="00D56DFC" w:rsidP="00D56DFC">
                            <w:pPr>
                              <w:pStyle w:val="PARAGRAPH"/>
                              <w:jc w:val="center"/>
                              <w:rPr>
                                <w:rFonts w:ascii="Helvetica" w:hAnsi="Helvetica" w:cs="Helvetica"/>
                                <w:i/>
                                <w:iCs/>
                                <w:sz w:val="15"/>
                                <w:szCs w:val="15"/>
                              </w:rPr>
                            </w:pPr>
                            <w:r w:rsidRPr="006E52AA">
                              <w:rPr>
                                <w:rFonts w:ascii="Helvetica" w:hAnsi="Helvetica" w:cs="Helvetica"/>
                                <w:i/>
                                <w:iCs/>
                                <w:sz w:val="15"/>
                                <w:szCs w:val="15"/>
                              </w:rPr>
                              <w:t xml:space="preserve">La taula </w:t>
                            </w:r>
                            <w:r>
                              <w:rPr>
                                <w:rFonts w:ascii="Helvetica" w:hAnsi="Helvetica" w:cs="Helvetica"/>
                                <w:i/>
                                <w:iCs/>
                                <w:sz w:val="15"/>
                                <w:szCs w:val="15"/>
                              </w:rPr>
                              <w:t>mostra el</w:t>
                            </w:r>
                            <w:r w:rsidR="006422BA">
                              <w:rPr>
                                <w:rFonts w:ascii="Helvetica" w:hAnsi="Helvetica" w:cs="Helvetica"/>
                                <w:i/>
                                <w:iCs/>
                                <w:sz w:val="15"/>
                                <w:szCs w:val="15"/>
                              </w:rPr>
                              <w:t xml:space="preserve"> resultat</w:t>
                            </w:r>
                            <w:r>
                              <w:rPr>
                                <w:rFonts w:ascii="Helvetica" w:hAnsi="Helvetica" w:cs="Helvetica"/>
                                <w:i/>
                                <w:iCs/>
                                <w:sz w:val="15"/>
                                <w:szCs w:val="15"/>
                              </w:rPr>
                              <w:t xml:space="preserve"> de la</w:t>
                            </w:r>
                            <w:r w:rsidR="006422BA">
                              <w:rPr>
                                <w:rFonts w:ascii="Helvetica" w:hAnsi="Helvetica" w:cs="Helvetica"/>
                                <w:i/>
                                <w:iCs/>
                                <w:sz w:val="15"/>
                                <w:szCs w:val="15"/>
                              </w:rPr>
                              <w:t xml:space="preserve"> competició en cada cas, el valor de l’esquerra correspon al model de la fila i el valor de la dreta al de la columna  </w:t>
                            </w:r>
                          </w:p>
                          <w:p w14:paraId="38550B39" w14:textId="77777777" w:rsidR="00D56DFC" w:rsidRDefault="00D56DFC" w:rsidP="00D56DFC">
                            <w:pPr>
                              <w:pStyle w:val="PARAGRAPH"/>
                              <w:jc w:val="center"/>
                              <w:rPr>
                                <w:rFonts w:ascii="Helvetica" w:hAnsi="Helvetica" w:cs="Helvetica"/>
                                <w:i/>
                                <w:iCs/>
                                <w:sz w:val="15"/>
                                <w:szCs w:val="15"/>
                              </w:rPr>
                            </w:pPr>
                          </w:p>
                          <w:p w14:paraId="358F4B50" w14:textId="77777777" w:rsidR="00D56DFC" w:rsidRDefault="00D56DFC" w:rsidP="00D56DFC">
                            <w:pPr>
                              <w:pStyle w:val="PARAGRAPH"/>
                              <w:jc w:val="center"/>
                              <w:rPr>
                                <w:rFonts w:ascii="Helvetica" w:hAnsi="Helvetica" w:cs="Helvetica"/>
                                <w:i/>
                                <w:iCs/>
                                <w:sz w:val="15"/>
                                <w:szCs w:val="15"/>
                              </w:rPr>
                            </w:pPr>
                          </w:p>
                          <w:p w14:paraId="6E8C9F97" w14:textId="77777777" w:rsidR="00D56DFC" w:rsidRDefault="00D56DFC" w:rsidP="00D56DFC">
                            <w:pPr>
                              <w:pStyle w:val="PARAGRAPH"/>
                              <w:jc w:val="center"/>
                              <w:rPr>
                                <w:rFonts w:ascii="Helvetica" w:hAnsi="Helvetica" w:cs="Helvetica"/>
                                <w:i/>
                                <w:iCs/>
                                <w:sz w:val="15"/>
                                <w:szCs w:val="15"/>
                              </w:rPr>
                            </w:pPr>
                          </w:p>
                          <w:p w14:paraId="7797D452" w14:textId="77777777" w:rsidR="00D56DFC" w:rsidRPr="006E52AA" w:rsidRDefault="00D56DFC" w:rsidP="00D56DFC">
                            <w:pPr>
                              <w:pStyle w:val="PARAGRAPH"/>
                              <w:jc w:val="center"/>
                              <w:rPr>
                                <w:rFonts w:ascii="Helvetica" w:hAnsi="Helvetica" w:cs="Helvetica"/>
                                <w:i/>
                                <w:iCs/>
                                <w:sz w:val="15"/>
                                <w:szCs w:val="15"/>
                              </w:rPr>
                            </w:pPr>
                          </w:p>
                          <w:p w14:paraId="02E4D4E1" w14:textId="77777777" w:rsidR="00D56DFC" w:rsidRDefault="00D56DFC" w:rsidP="00D56DFC"/>
                          <w:p w14:paraId="1FC77C07" w14:textId="58C31D58" w:rsidR="00D56DFC" w:rsidRDefault="00D56DFC" w:rsidP="00D56DFC"/>
                          <w:p w14:paraId="42EDEC8A" w14:textId="75171D2F" w:rsidR="00D56DFC" w:rsidRDefault="00D56DFC" w:rsidP="00D56DFC"/>
                          <w:p w14:paraId="3C984C5D" w14:textId="1A1EC3DF" w:rsidR="00D56DFC" w:rsidRDefault="00D56DFC" w:rsidP="00D56DFC"/>
                          <w:p w14:paraId="39B66AA5" w14:textId="1DBC0027" w:rsidR="00D56DFC" w:rsidRDefault="00D56DFC" w:rsidP="00D56DFC">
                            <w:pPr>
                              <w:jc w:val="center"/>
                            </w:pPr>
                            <w:r>
                              <w:rPr>
                                <w:noProof/>
                              </w:rPr>
                              <w:drawing>
                                <wp:inline distT="0" distB="0" distL="0" distR="0" wp14:anchorId="505E8859" wp14:editId="7F9E4412">
                                  <wp:extent cx="2926169" cy="1205106"/>
                                  <wp:effectExtent l="0" t="0" r="7620" b="0"/>
                                  <wp:docPr id="953595046" name="Imatge 1" descr="Imatge que conté text, captura de pantalla, Font,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95046" name="Imatge 1" descr="Imatge que conté text, captura de pantalla, Font, nombre&#10;&#10;Descripció generada automàticament"/>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93043" cy="1273831"/>
                                          </a:xfrm>
                                          <a:prstGeom prst="rect">
                                            <a:avLst/>
                                          </a:prstGeom>
                                        </pic:spPr>
                                      </pic:pic>
                                    </a:graphicData>
                                  </a:graphic>
                                </wp:inline>
                              </w:drawing>
                            </w:r>
                          </w:p>
                          <w:p w14:paraId="26261422" w14:textId="52B7C3E3" w:rsidR="00D56DFC" w:rsidRDefault="00D56DFC" w:rsidP="00D56DF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33F39" id="_x0000_s1027" type="#_x0000_t202" style="position:absolute;left:0;text-align:left;margin-left:259.05pt;margin-top:64.4pt;width:243.45pt;height:159.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" filled="f" stroked="f">
                <v:textbox inset="0,0,0,0">
                  <w:txbxContent>
                    <w:p w14:paraId="0C15728C" w14:textId="07FA04D1" w:rsidR="00D56DFC" w:rsidRPr="000C4838" w:rsidRDefault="00D56DFC" w:rsidP="00D56DFC">
                      <w:pPr>
                        <w:pStyle w:val="PARAGRAPH"/>
                        <w:jc w:val="center"/>
                        <w:rPr>
                          <w:rFonts w:ascii="Helvetica" w:hAnsi="Helvetica" w:cs="Helvetica"/>
                        </w:rPr>
                      </w:pPr>
                      <w:r w:rsidRPr="000C4838">
                        <w:rPr>
                          <w:rFonts w:ascii="Helvetica" w:hAnsi="Helvetica" w:cs="Helvetica"/>
                        </w:rPr>
                        <w:t xml:space="preserve">Taula </w:t>
                      </w:r>
                      <w:r w:rsidR="006422BA">
                        <w:rPr>
                          <w:rFonts w:ascii="Helvetica" w:hAnsi="Helvetica" w:cs="Helvetica"/>
                        </w:rPr>
                        <w:t>2</w:t>
                      </w:r>
                    </w:p>
                    <w:p w14:paraId="2DD82C91" w14:textId="0E1C5298" w:rsidR="00D56DFC" w:rsidRDefault="006422BA" w:rsidP="00D56DFC">
                      <w:pPr>
                        <w:pStyle w:val="PARAGRAPH"/>
                        <w:jc w:val="center"/>
                        <w:rPr>
                          <w:rFonts w:ascii="Helvetica" w:hAnsi="Helvetica" w:cs="Helvetica"/>
                        </w:rPr>
                      </w:pPr>
                      <w:r>
                        <w:rPr>
                          <w:rFonts w:ascii="Helvetica" w:hAnsi="Helvetica" w:cs="Helvetica"/>
                        </w:rPr>
                        <w:t>Resultats de les competicions</w:t>
                      </w:r>
                    </w:p>
                    <w:p w14:paraId="1102E8E1" w14:textId="385EAFD3" w:rsidR="00D56DFC" w:rsidRDefault="00D56DFC" w:rsidP="00D56DFC">
                      <w:pPr>
                        <w:pStyle w:val="PARAGRAPH"/>
                        <w:jc w:val="center"/>
                        <w:rPr>
                          <w:rFonts w:ascii="Helvetica" w:hAnsi="Helvetica" w:cs="Helvetica"/>
                          <w:i/>
                          <w:iCs/>
                          <w:sz w:val="15"/>
                          <w:szCs w:val="15"/>
                        </w:rPr>
                      </w:pPr>
                      <w:r w:rsidRPr="006E52AA">
                        <w:rPr>
                          <w:rFonts w:ascii="Helvetica" w:hAnsi="Helvetica" w:cs="Helvetica"/>
                          <w:i/>
                          <w:iCs/>
                          <w:sz w:val="15"/>
                          <w:szCs w:val="15"/>
                        </w:rPr>
                        <w:t xml:space="preserve">La taula </w:t>
                      </w:r>
                      <w:r>
                        <w:rPr>
                          <w:rFonts w:ascii="Helvetica" w:hAnsi="Helvetica" w:cs="Helvetica"/>
                          <w:i/>
                          <w:iCs/>
                          <w:sz w:val="15"/>
                          <w:szCs w:val="15"/>
                        </w:rPr>
                        <w:t>mostra el</w:t>
                      </w:r>
                      <w:r w:rsidR="006422BA">
                        <w:rPr>
                          <w:rFonts w:ascii="Helvetica" w:hAnsi="Helvetica" w:cs="Helvetica"/>
                          <w:i/>
                          <w:iCs/>
                          <w:sz w:val="15"/>
                          <w:szCs w:val="15"/>
                        </w:rPr>
                        <w:t xml:space="preserve"> resultat</w:t>
                      </w:r>
                      <w:r>
                        <w:rPr>
                          <w:rFonts w:ascii="Helvetica" w:hAnsi="Helvetica" w:cs="Helvetica"/>
                          <w:i/>
                          <w:iCs/>
                          <w:sz w:val="15"/>
                          <w:szCs w:val="15"/>
                        </w:rPr>
                        <w:t xml:space="preserve"> de la</w:t>
                      </w:r>
                      <w:r w:rsidR="006422BA">
                        <w:rPr>
                          <w:rFonts w:ascii="Helvetica" w:hAnsi="Helvetica" w:cs="Helvetica"/>
                          <w:i/>
                          <w:iCs/>
                          <w:sz w:val="15"/>
                          <w:szCs w:val="15"/>
                        </w:rPr>
                        <w:t xml:space="preserve"> competició en cada cas, el valor de l’esquerra correspon al model de la fila i el valor de la dreta al de la columna  </w:t>
                      </w:r>
                    </w:p>
                    <w:p w14:paraId="38550B39" w14:textId="77777777" w:rsidR="00D56DFC" w:rsidRDefault="00D56DFC" w:rsidP="00D56DFC">
                      <w:pPr>
                        <w:pStyle w:val="PARAGRAPH"/>
                        <w:jc w:val="center"/>
                        <w:rPr>
                          <w:rFonts w:ascii="Helvetica" w:hAnsi="Helvetica" w:cs="Helvetica"/>
                          <w:i/>
                          <w:iCs/>
                          <w:sz w:val="15"/>
                          <w:szCs w:val="15"/>
                        </w:rPr>
                      </w:pPr>
                    </w:p>
                    <w:p w14:paraId="358F4B50" w14:textId="77777777" w:rsidR="00D56DFC" w:rsidRDefault="00D56DFC" w:rsidP="00D56DFC">
                      <w:pPr>
                        <w:pStyle w:val="PARAGRAPH"/>
                        <w:jc w:val="center"/>
                        <w:rPr>
                          <w:rFonts w:ascii="Helvetica" w:hAnsi="Helvetica" w:cs="Helvetica"/>
                          <w:i/>
                          <w:iCs/>
                          <w:sz w:val="15"/>
                          <w:szCs w:val="15"/>
                        </w:rPr>
                      </w:pPr>
                    </w:p>
                    <w:p w14:paraId="6E8C9F97" w14:textId="77777777" w:rsidR="00D56DFC" w:rsidRDefault="00D56DFC" w:rsidP="00D56DFC">
                      <w:pPr>
                        <w:pStyle w:val="PARAGRAPH"/>
                        <w:jc w:val="center"/>
                        <w:rPr>
                          <w:rFonts w:ascii="Helvetica" w:hAnsi="Helvetica" w:cs="Helvetica"/>
                          <w:i/>
                          <w:iCs/>
                          <w:sz w:val="15"/>
                          <w:szCs w:val="15"/>
                        </w:rPr>
                      </w:pPr>
                    </w:p>
                    <w:p w14:paraId="7797D452" w14:textId="77777777" w:rsidR="00D56DFC" w:rsidRPr="006E52AA" w:rsidRDefault="00D56DFC" w:rsidP="00D56DFC">
                      <w:pPr>
                        <w:pStyle w:val="PARAGRAPH"/>
                        <w:jc w:val="center"/>
                        <w:rPr>
                          <w:rFonts w:ascii="Helvetica" w:hAnsi="Helvetica" w:cs="Helvetica"/>
                          <w:i/>
                          <w:iCs/>
                          <w:sz w:val="15"/>
                          <w:szCs w:val="15"/>
                        </w:rPr>
                      </w:pPr>
                    </w:p>
                    <w:p w14:paraId="02E4D4E1" w14:textId="77777777" w:rsidR="00D56DFC" w:rsidRDefault="00D56DFC" w:rsidP="00D56DFC"/>
                    <w:p w14:paraId="1FC77C07" w14:textId="58C31D58" w:rsidR="00D56DFC" w:rsidRDefault="00D56DFC" w:rsidP="00D56DFC"/>
                    <w:p w14:paraId="42EDEC8A" w14:textId="75171D2F" w:rsidR="00D56DFC" w:rsidRDefault="00D56DFC" w:rsidP="00D56DFC"/>
                    <w:p w14:paraId="3C984C5D" w14:textId="1A1EC3DF" w:rsidR="00D56DFC" w:rsidRDefault="00D56DFC" w:rsidP="00D56DFC"/>
                    <w:p w14:paraId="39B66AA5" w14:textId="1DBC0027" w:rsidR="00D56DFC" w:rsidRDefault="00D56DFC" w:rsidP="00D56DFC">
                      <w:pPr>
                        <w:jc w:val="center"/>
                      </w:pPr>
                      <w:r>
                        <w:rPr>
                          <w:noProof/>
                        </w:rPr>
                        <w:drawing>
                          <wp:inline distT="0" distB="0" distL="0" distR="0" wp14:anchorId="505E8859" wp14:editId="7F9E4412">
                            <wp:extent cx="2926169" cy="1205106"/>
                            <wp:effectExtent l="0" t="0" r="7620" b="0"/>
                            <wp:docPr id="953595046" name="Imatge 1" descr="Imatge que conté text, captura de pantalla, Font, nombre&#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95046" name="Imatge 1" descr="Imatge que conté text, captura de pantalla, Font, nombre&#10;&#10;Descripció generada automàticament"/>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093043" cy="1273831"/>
                                    </a:xfrm>
                                    <a:prstGeom prst="rect">
                                      <a:avLst/>
                                    </a:prstGeom>
                                  </pic:spPr>
                                </pic:pic>
                              </a:graphicData>
                            </a:graphic>
                          </wp:inline>
                        </w:drawing>
                      </w:r>
                    </w:p>
                    <w:p w14:paraId="26261422" w14:textId="52B7C3E3" w:rsidR="00D56DFC" w:rsidRDefault="00D56DFC" w:rsidP="00D56DFC"/>
                  </w:txbxContent>
                </v:textbox>
                <w10:wrap type="topAndBottom" anchorx="margin"/>
              </v:shape>
            </w:pict>
          </mc:Fallback>
        </mc:AlternateContent>
      </w:r>
      <w:r w:rsidR="00713E83" w:rsidRPr="00713E83">
        <w:t>Per tal d'avaluar les diferències entre models cada parella jugarà un total de nou partides diferents, on, en cada partida, els colors s'assignen de manera aleatòria. Finalment, es considerarà millor al model que guanyi més partides de les nou.</w:t>
      </w:r>
    </w:p>
    <w:p w14:paraId="6FA0E7D0" w14:textId="236FB41B" w:rsidR="00244A8E" w:rsidRDefault="00244A8E" w:rsidP="00713E83">
      <w:pPr>
        <w:pStyle w:val="PARAGRAPH"/>
        <w:ind w:firstLine="0"/>
      </w:pPr>
    </w:p>
    <w:p w14:paraId="28E03681" w14:textId="4FD68738" w:rsidR="001A496B" w:rsidRDefault="00817E03" w:rsidP="001A496B">
      <w:pPr>
        <w:pStyle w:val="PARAGRAPH"/>
      </w:pPr>
      <w:r w:rsidRPr="00817E03">
        <w:t>Els resultats (Taula 2) demostren que els models Stockfish i Leela Chess 0 ofereixen un rendiment superior gràcies a la seva optimització avançada i a l'extens ús de recursos computacionals per a la seva millora contínua. En canvi, els models que he desenvolupat, MCTS i Xarxa Neuronal, presenten un rendiment inferior. Aquesta diferència es deu principalment a la limitació de recursos disponibles i al temps restringit per a la seva optimització i entrenament, factors que han impedit aconseguir el nivell de sofisticació dels altres models.</w:t>
      </w:r>
    </w:p>
    <w:p w14:paraId="26CB849B" w14:textId="572554F6" w:rsidR="001A496B" w:rsidRDefault="001A496B" w:rsidP="001A496B">
      <w:pPr>
        <w:pStyle w:val="Ttol1"/>
        <w:spacing w:line="240" w:lineRule="auto"/>
        <w:rPr>
          <w:color w:val="000000"/>
        </w:rPr>
      </w:pPr>
      <w:r w:rsidRPr="001A496B">
        <w:rPr>
          <w:color w:val="000000"/>
        </w:rPr>
        <w:t>4. Conclusió</w:t>
      </w:r>
    </w:p>
    <w:p w14:paraId="3001427C" w14:textId="2A506A99" w:rsidR="001A496B" w:rsidRDefault="00C37E65" w:rsidP="001A496B">
      <w:pPr>
        <w:pStyle w:val="PARAGRAPH"/>
        <w:ind w:firstLine="0"/>
      </w:pPr>
      <w:r w:rsidRPr="00C37E65">
        <w:t>En aquest treball, s’han desenvolupat dos algorismes per jugar als escacs: un basat en una xarxa neuronal per avaluar posicions i un altre que combina l’algoritme Monte Carlo Tree Search (MCTS) amb Min-Max per seleccionar la millor jugada. En les 51 partides disputades entre aquests dos algorismes, MCTS ha demostrat una clara superioritat, guanyant gairebé totes les partides. Aquest resultat es pot atribuir a la capacitat de MCTS per explorar múltiples camins de joc de manera més profunda i exhaustiva que la xarxa neuronal, la qual es veu limitada per la seva capacitat d'aprenentatge i la qualitat de les dades d'entrenament disponibles.</w:t>
      </w:r>
    </w:p>
    <w:p w14:paraId="75E7BF75" w14:textId="5238C65C" w:rsidR="001A496B" w:rsidRDefault="001A496B" w:rsidP="00244A8E">
      <w:pPr>
        <w:pStyle w:val="PARAGRAPH"/>
      </w:pPr>
      <w:r>
        <w:t xml:space="preserve">Comparant aquests algorismes amb motors d’escacs d’alt nivell com Stockfish i Leela Chess 0, es va evidenciar una gran diferència en rendiment. Aquests motors professionals, desenvolupats amb recursos significatius i tècniques avançades, superen àmpliament els algorismes propis. Això s'explica per la seva capacitat d’explorar el joc amb una precisió molt més gran gràcies a una infraestructura computacional robusta i accés a grans volums de </w:t>
      </w:r>
      <w:r>
        <w:lastRenderedPageBreak/>
        <w:t>dades de qualitat. Els resultats reflecteixen la necessitat d’optimització contínua i l'ús de dades extenses per competir a nivells més alts, proporcionant una base sòlida per a futures investigacions i millores en la intel</w:t>
      </w:r>
      <w:r w:rsidR="00244A8E">
        <w:t>·</w:t>
      </w:r>
      <w:r>
        <w:t>ligència artificial aplicada als escacs.</w:t>
      </w:r>
    </w:p>
    <w:sdt>
      <w:sdtPr>
        <w:rPr>
          <w:rFonts w:ascii="Palatino" w:hAnsi="Palatino"/>
          <w:b w:val="0"/>
          <w:smallCaps w:val="0"/>
          <w:sz w:val="19"/>
        </w:rPr>
        <w:id w:val="-86469208"/>
        <w:docPartObj>
          <w:docPartGallery w:val="Bibliographies"/>
          <w:docPartUnique/>
        </w:docPartObj>
      </w:sdtPr>
      <w:sdtContent>
        <w:p w14:paraId="1BC3AEB2" w14:textId="3057DEE9" w:rsidR="00234795" w:rsidRDefault="00804111" w:rsidP="00F37C23">
          <w:pPr>
            <w:pStyle w:val="Ttol1"/>
            <w:ind w:left="720" w:hanging="720"/>
          </w:pPr>
          <w:r>
            <w:t>Bibliografia</w:t>
          </w:r>
        </w:p>
        <w:sdt>
          <w:sdtPr>
            <w:id w:val="-573587230"/>
            <w:bibliography/>
          </w:sdtPr>
          <w:sdtContent>
            <w:p w14:paraId="79396ED6" w14:textId="77777777" w:rsidR="00C37E65" w:rsidRDefault="00234795" w:rsidP="00234795">
              <w:pPr>
                <w:rPr>
                  <w:rFonts w:ascii="Times New Roman" w:hAnsi="Times New Roman"/>
                  <w:noProof/>
                  <w:kern w:val="0"/>
                  <w:sz w:val="20"/>
                  <w:lang w:val="en-US"/>
                </w:rPr>
              </w:pPr>
              <w:r>
                <w:fldChar w:fldCharType="begin"/>
              </w:r>
              <w:r>
                <w:instrText>BIBLIOGRAPHY</w:instrText>
              </w:r>
              <w:r>
                <w:fldChar w:fldCharType="separate"/>
              </w:r>
            </w:p>
            <w:tbl>
              <w:tblPr>
                <w:tblW w:w="5135" w:type="pct"/>
                <w:tblCellSpacing w:w="15" w:type="dxa"/>
                <w:tblCellMar>
                  <w:top w:w="15" w:type="dxa"/>
                  <w:left w:w="15" w:type="dxa"/>
                  <w:bottom w:w="15" w:type="dxa"/>
                  <w:right w:w="15" w:type="dxa"/>
                </w:tblCellMar>
                <w:tblLook w:val="04A0" w:firstRow="1" w:lastRow="0" w:firstColumn="1" w:lastColumn="0" w:noHBand="0" w:noVBand="1"/>
              </w:tblPr>
              <w:tblGrid>
                <w:gridCol w:w="297"/>
                <w:gridCol w:w="4721"/>
              </w:tblGrid>
              <w:tr w:rsidR="00C37E65" w14:paraId="6F0B0F0C" w14:textId="77777777" w:rsidTr="00C37E65">
                <w:trPr>
                  <w:divId w:val="1567839728"/>
                  <w:trHeight w:val="1384"/>
                  <w:tblCellSpacing w:w="15" w:type="dxa"/>
                </w:trPr>
                <w:tc>
                  <w:tcPr>
                    <w:tcW w:w="186" w:type="pct"/>
                    <w:hideMark/>
                  </w:tcPr>
                  <w:p w14:paraId="6EC9B375" w14:textId="2FC37A59" w:rsidR="00C37E65" w:rsidRPr="00C37E65" w:rsidRDefault="00C37E65">
                    <w:pPr>
                      <w:pStyle w:val="Bibliografia"/>
                    </w:pPr>
                    <w:r w:rsidRPr="00C37E65">
                      <w:t xml:space="preserve">[1] </w:t>
                    </w:r>
                  </w:p>
                </w:tc>
                <w:tc>
                  <w:tcPr>
                    <w:tcW w:w="0" w:type="auto"/>
                    <w:hideMark/>
                  </w:tcPr>
                  <w:p w14:paraId="4AF689A3" w14:textId="77777777" w:rsidR="00C37E65" w:rsidRPr="00C37E65" w:rsidRDefault="00C37E65">
                    <w:pPr>
                      <w:pStyle w:val="Bibliografia"/>
                    </w:pPr>
                    <w:r w:rsidRPr="00C37E65">
                      <w:t>T. Koenig, «Tracking the evolution of artificial intelligence through the lens of its ability to play chess,» 19 04 2024. [En línia]. Available: https://repository.yu.edu/server/api/core/bitstreams/ba13a066-3e45-4728-80f4-9793fcc127e0/content. [Últim accés: 21 05 2024].</w:t>
                    </w:r>
                  </w:p>
                </w:tc>
              </w:tr>
              <w:tr w:rsidR="00C37E65" w14:paraId="3E4BAFBA" w14:textId="77777777" w:rsidTr="00C37E65">
                <w:trPr>
                  <w:divId w:val="1567839728"/>
                  <w:trHeight w:val="683"/>
                  <w:tblCellSpacing w:w="15" w:type="dxa"/>
                </w:trPr>
                <w:tc>
                  <w:tcPr>
                    <w:tcW w:w="186" w:type="pct"/>
                    <w:hideMark/>
                  </w:tcPr>
                  <w:p w14:paraId="164D4196" w14:textId="77777777" w:rsidR="00C37E65" w:rsidRPr="00C37E65" w:rsidRDefault="00C37E65">
                    <w:pPr>
                      <w:pStyle w:val="Bibliografia"/>
                    </w:pPr>
                    <w:r w:rsidRPr="00C37E65">
                      <w:t xml:space="preserve">[2] </w:t>
                    </w:r>
                  </w:p>
                </w:tc>
                <w:tc>
                  <w:tcPr>
                    <w:tcW w:w="0" w:type="auto"/>
                    <w:hideMark/>
                  </w:tcPr>
                  <w:p w14:paraId="2CD9E5A5" w14:textId="77777777" w:rsidR="00C37E65" w:rsidRPr="00C37E65" w:rsidRDefault="00C37E65">
                    <w:pPr>
                      <w:pStyle w:val="Bibliografia"/>
                    </w:pPr>
                    <w:r w:rsidRPr="00C37E65">
                      <w:t>G. Haworth i N. Hernandez, «The 20th Top Chess Engine Championship, TCEC20,» J. Int. Comput. Games Assoc., Maryland, USA, 2021.</w:t>
                    </w:r>
                  </w:p>
                </w:tc>
              </w:tr>
              <w:tr w:rsidR="00C37E65" w14:paraId="31784A88" w14:textId="77777777" w:rsidTr="00C37E65">
                <w:trPr>
                  <w:divId w:val="1567839728"/>
                  <w:trHeight w:val="1375"/>
                  <w:tblCellSpacing w:w="15" w:type="dxa"/>
                </w:trPr>
                <w:tc>
                  <w:tcPr>
                    <w:tcW w:w="186" w:type="pct"/>
                    <w:hideMark/>
                  </w:tcPr>
                  <w:p w14:paraId="78A142AA" w14:textId="77777777" w:rsidR="00C37E65" w:rsidRPr="00C37E65" w:rsidRDefault="00C37E65">
                    <w:pPr>
                      <w:pStyle w:val="Bibliografia"/>
                    </w:pPr>
                    <w:r w:rsidRPr="00C37E65">
                      <w:t xml:space="preserve">[3] </w:t>
                    </w:r>
                  </w:p>
                </w:tc>
                <w:tc>
                  <w:tcPr>
                    <w:tcW w:w="0" w:type="auto"/>
                    <w:hideMark/>
                  </w:tcPr>
                  <w:p w14:paraId="5D877AA1" w14:textId="77777777" w:rsidR="00C37E65" w:rsidRPr="00C37E65" w:rsidRDefault="00C37E65">
                    <w:pPr>
                      <w:pStyle w:val="Bibliografia"/>
                    </w:pPr>
                    <w:r w:rsidRPr="00C37E65">
                      <w:t>P. Martí Sanahuja, «Métricas de evaluación de rendimiento para predicciones de series temporales,» 05 01 2021. [En línia]. Available: https://polmartisanahuja.com/metricas-de-evaluacion-de-rendimiento-para-predicciones-de-series-temporales/. [Últim accés: 15 03 2024].</w:t>
                    </w:r>
                  </w:p>
                </w:tc>
              </w:tr>
              <w:tr w:rsidR="00C37E65" w14:paraId="533CD473" w14:textId="77777777" w:rsidTr="00C37E65">
                <w:trPr>
                  <w:divId w:val="1567839728"/>
                  <w:trHeight w:val="917"/>
                  <w:tblCellSpacing w:w="15" w:type="dxa"/>
                </w:trPr>
                <w:tc>
                  <w:tcPr>
                    <w:tcW w:w="186" w:type="pct"/>
                    <w:hideMark/>
                  </w:tcPr>
                  <w:p w14:paraId="6ED0074A" w14:textId="77777777" w:rsidR="00C37E65" w:rsidRPr="00C37E65" w:rsidRDefault="00C37E65">
                    <w:pPr>
                      <w:pStyle w:val="Bibliografia"/>
                    </w:pPr>
                    <w:r w:rsidRPr="00C37E65">
                      <w:t xml:space="preserve">[4] </w:t>
                    </w:r>
                  </w:p>
                </w:tc>
                <w:tc>
                  <w:tcPr>
                    <w:tcW w:w="0" w:type="auto"/>
                    <w:hideMark/>
                  </w:tcPr>
                  <w:p w14:paraId="3DB49174" w14:textId="77777777" w:rsidR="00C37E65" w:rsidRPr="00C37E65" w:rsidRDefault="00C37E65">
                    <w:pPr>
                      <w:pStyle w:val="Bibliografia"/>
                    </w:pPr>
                    <w:r w:rsidRPr="00C37E65">
                      <w:t>L. F. Siles, «5 inteligencias artificiales y motores de ajedrez que arrasan,» 02 10 2020. [En línia]. Available: https://www.chess.com/es/article/view/inteligencia-artificial-ajedrez. [Últim accés: 15 03 2024].</w:t>
                    </w:r>
                  </w:p>
                </w:tc>
              </w:tr>
              <w:tr w:rsidR="00C37E65" w14:paraId="4F9508F2" w14:textId="77777777" w:rsidTr="00C37E65">
                <w:trPr>
                  <w:divId w:val="1567839728"/>
                  <w:trHeight w:val="1375"/>
                  <w:tblCellSpacing w:w="15" w:type="dxa"/>
                </w:trPr>
                <w:tc>
                  <w:tcPr>
                    <w:tcW w:w="186" w:type="pct"/>
                    <w:hideMark/>
                  </w:tcPr>
                  <w:p w14:paraId="5FAF1A4A" w14:textId="77777777" w:rsidR="00C37E65" w:rsidRPr="00C37E65" w:rsidRDefault="00C37E65">
                    <w:pPr>
                      <w:pStyle w:val="Bibliografia"/>
                    </w:pPr>
                    <w:r w:rsidRPr="00C37E65">
                      <w:t xml:space="preserve">[5] </w:t>
                    </w:r>
                  </w:p>
                </w:tc>
                <w:tc>
                  <w:tcPr>
                    <w:tcW w:w="0" w:type="auto"/>
                    <w:hideMark/>
                  </w:tcPr>
                  <w:p w14:paraId="5B9072E8" w14:textId="77777777" w:rsidR="00C37E65" w:rsidRPr="00C37E65" w:rsidRDefault="00C37E65">
                    <w:pPr>
                      <w:pStyle w:val="Bibliografia"/>
                    </w:pPr>
                    <w:r w:rsidRPr="00C37E65">
                      <w:t>B. Nasarre Embid, «Método de Monte-Carlo Tree Search (MCTS) para resolver problemas de alta complejidad.,» Universidad de Zaragoza, 06 2012. [En línia]. Available: https://zaguan.unizar.es/record/8010/files/TAZ-PFC-2012-393.pdf. [Últim accés: 15 03 2024].</w:t>
                    </w:r>
                  </w:p>
                </w:tc>
              </w:tr>
              <w:tr w:rsidR="00C37E65" w14:paraId="1C430E70" w14:textId="77777777" w:rsidTr="00C37E65">
                <w:trPr>
                  <w:divId w:val="1567839728"/>
                  <w:trHeight w:val="1142"/>
                  <w:tblCellSpacing w:w="15" w:type="dxa"/>
                </w:trPr>
                <w:tc>
                  <w:tcPr>
                    <w:tcW w:w="186" w:type="pct"/>
                    <w:hideMark/>
                  </w:tcPr>
                  <w:p w14:paraId="2384FD83" w14:textId="77777777" w:rsidR="00C37E65" w:rsidRPr="00C37E65" w:rsidRDefault="00C37E65">
                    <w:pPr>
                      <w:pStyle w:val="Bibliografia"/>
                    </w:pPr>
                    <w:r w:rsidRPr="00C37E65">
                      <w:t xml:space="preserve">[6] </w:t>
                    </w:r>
                  </w:p>
                </w:tc>
                <w:tc>
                  <w:tcPr>
                    <w:tcW w:w="0" w:type="auto"/>
                    <w:hideMark/>
                  </w:tcPr>
                  <w:p w14:paraId="3FFE5D03" w14:textId="77777777" w:rsidR="00C37E65" w:rsidRPr="00C37E65" w:rsidRDefault="00C37E65">
                    <w:pPr>
                      <w:pStyle w:val="Bibliografia"/>
                    </w:pPr>
                    <w:r w:rsidRPr="00C37E65">
                      <w:t>J. Schäfer, «Estimación adaptativa del momento: entender a Adam y utilizarlo correctamente,» 20 12 2023. [En línia]. Available: https://konfuzio.com/es/estimacion-adaptativa-de-momentos/. [Últim accés: 16 03 2024].</w:t>
                    </w:r>
                  </w:p>
                </w:tc>
              </w:tr>
              <w:tr w:rsidR="00C37E65" w14:paraId="3DF944F9" w14:textId="77777777" w:rsidTr="00C37E65">
                <w:trPr>
                  <w:divId w:val="1567839728"/>
                  <w:trHeight w:val="1375"/>
                  <w:tblCellSpacing w:w="15" w:type="dxa"/>
                </w:trPr>
                <w:tc>
                  <w:tcPr>
                    <w:tcW w:w="186" w:type="pct"/>
                    <w:hideMark/>
                  </w:tcPr>
                  <w:p w14:paraId="538DAA11" w14:textId="77777777" w:rsidR="00C37E65" w:rsidRPr="00C37E65" w:rsidRDefault="00C37E65">
                    <w:pPr>
                      <w:pStyle w:val="Bibliografia"/>
                    </w:pPr>
                    <w:r w:rsidRPr="00C37E65">
                      <w:t xml:space="preserve">[7] </w:t>
                    </w:r>
                  </w:p>
                </w:tc>
                <w:tc>
                  <w:tcPr>
                    <w:tcW w:w="0" w:type="auto"/>
                    <w:hideMark/>
                  </w:tcPr>
                  <w:p w14:paraId="7CC21DAC" w14:textId="77777777" w:rsidR="00C37E65" w:rsidRPr="00C37E65" w:rsidRDefault="00C37E65">
                    <w:pPr>
                      <w:pStyle w:val="Bibliografia"/>
                    </w:pPr>
                    <w:r w:rsidRPr="00C37E65">
                      <w:t>E. Mayefsky, . A. Francine i M. Sirota, «Strategies and tactics for intelligent search,» 2003. [En línia]. Available: https://cs.stanford.edu/people/eroberts/courses/soco/projects/2003-04/intelligent-search/credits.html. [Últim accés: 13 03 2024].</w:t>
                    </w:r>
                  </w:p>
                </w:tc>
              </w:tr>
              <w:tr w:rsidR="00C37E65" w14:paraId="68BC7D0A" w14:textId="77777777" w:rsidTr="00C37E65">
                <w:trPr>
                  <w:divId w:val="1567839728"/>
                  <w:trHeight w:val="1326"/>
                  <w:tblCellSpacing w:w="15" w:type="dxa"/>
                </w:trPr>
                <w:tc>
                  <w:tcPr>
                    <w:tcW w:w="186" w:type="pct"/>
                    <w:hideMark/>
                  </w:tcPr>
                  <w:p w14:paraId="1ED7D71B" w14:textId="77777777" w:rsidR="00C37E65" w:rsidRPr="00C37E65" w:rsidRDefault="00C37E65">
                    <w:pPr>
                      <w:pStyle w:val="Bibliografia"/>
                    </w:pPr>
                    <w:r w:rsidRPr="00C37E65">
                      <w:t xml:space="preserve">[8] </w:t>
                    </w:r>
                  </w:p>
                </w:tc>
                <w:tc>
                  <w:tcPr>
                    <w:tcW w:w="0" w:type="auto"/>
                    <w:hideMark/>
                  </w:tcPr>
                  <w:p w14:paraId="5963E7B2" w14:textId="77777777" w:rsidR="00C37E65" w:rsidRPr="00C37E65" w:rsidRDefault="00C37E65">
                    <w:pPr>
                      <w:pStyle w:val="Bibliografia"/>
                    </w:pPr>
                    <w:r w:rsidRPr="00C37E65">
                      <w:t xml:space="preserve">L. Kocsis i C. Szepesvári, Bandit Based Monte-Carlo Planning, Budapest, Hungary: Computer and Automation Research Institute of the Hungarian Academy of Sciences, 2006. </w:t>
                    </w:r>
                  </w:p>
                </w:tc>
              </w:tr>
            </w:tbl>
            <w:p w14:paraId="2215DF9F" w14:textId="77777777" w:rsidR="00C37E65" w:rsidRDefault="00C37E65">
              <w:pPr>
                <w:divId w:val="1567839728"/>
                <w:rPr>
                  <w:noProof/>
                </w:rPr>
              </w:pPr>
            </w:p>
            <w:p w14:paraId="5207A61A" w14:textId="70DDBD09" w:rsidR="00234795" w:rsidRDefault="00234795" w:rsidP="00234795">
              <w:r>
                <w:rPr>
                  <w:b/>
                  <w:bCs/>
                </w:rPr>
                <w:fldChar w:fldCharType="end"/>
              </w:r>
            </w:p>
          </w:sdtContent>
        </w:sdt>
      </w:sdtContent>
    </w:sdt>
    <w:p w14:paraId="54F990F9" w14:textId="77777777" w:rsidR="00234795" w:rsidRDefault="00234795" w:rsidP="00234795"/>
    <w:p w14:paraId="58B2460B" w14:textId="77777777" w:rsidR="00234795" w:rsidRDefault="00234795" w:rsidP="00234795"/>
    <w:p w14:paraId="14228333" w14:textId="77777777" w:rsidR="00234795" w:rsidRDefault="00234795" w:rsidP="00234795"/>
    <w:p w14:paraId="7D8D2851" w14:textId="77777777" w:rsidR="00234795" w:rsidRDefault="00234795" w:rsidP="00234795"/>
    <w:p w14:paraId="4F4B4307" w14:textId="77777777" w:rsidR="00234795" w:rsidRDefault="00234795" w:rsidP="00234795"/>
    <w:p w14:paraId="4F3F45BF" w14:textId="77777777" w:rsidR="00234795" w:rsidRDefault="00234795" w:rsidP="00234795"/>
    <w:p w14:paraId="0C0AF59D" w14:textId="77777777" w:rsidR="00234795" w:rsidRDefault="00234795" w:rsidP="00234795"/>
    <w:p w14:paraId="30CAE675" w14:textId="77777777" w:rsidR="00234795" w:rsidRDefault="00234795" w:rsidP="00234795"/>
    <w:p w14:paraId="0D6019E6" w14:textId="486CB8FB" w:rsidR="00234795" w:rsidRPr="00234795" w:rsidRDefault="00234795" w:rsidP="00234795">
      <w:pPr>
        <w:rPr>
          <w:b/>
          <w:bCs/>
        </w:rPr>
      </w:pPr>
      <w:r>
        <w:rPr>
          <w:rFonts w:ascii="Helvetica" w:hAnsi="Helvetica"/>
          <w:b/>
          <w:bCs/>
          <w:color w:val="000000"/>
          <w:sz w:val="22"/>
        </w:rPr>
        <w:br w:type="page"/>
      </w:r>
    </w:p>
    <w:p w14:paraId="0F8F5B7E" w14:textId="32F8C9BD" w:rsidR="007738A2" w:rsidRPr="004671FE" w:rsidRDefault="007738A2" w:rsidP="0056412D">
      <w:pPr>
        <w:pStyle w:val="References"/>
        <w:rPr>
          <w:rFonts w:ascii="Helvetica" w:hAnsi="Helvetica"/>
          <w:b/>
          <w:bCs/>
          <w:color w:val="000000"/>
          <w:sz w:val="22"/>
        </w:rPr>
      </w:pPr>
      <w:r w:rsidRPr="004671FE">
        <w:rPr>
          <w:rFonts w:ascii="Helvetica" w:hAnsi="Helvetica"/>
          <w:b/>
          <w:bCs/>
          <w:color w:val="000000"/>
          <w:sz w:val="22"/>
        </w:rPr>
        <w:lastRenderedPageBreak/>
        <w:t>A</w:t>
      </w:r>
      <w:r w:rsidR="009A76B1" w:rsidRPr="004671FE">
        <w:rPr>
          <w:rFonts w:ascii="Helvetica" w:hAnsi="Helvetica"/>
          <w:b/>
          <w:bCs/>
          <w:color w:val="000000"/>
          <w:sz w:val="22"/>
        </w:rPr>
        <w:t>PÈNDI</w:t>
      </w:r>
      <w:r w:rsidRPr="004671FE">
        <w:rPr>
          <w:rFonts w:ascii="Helvetica" w:hAnsi="Helvetica"/>
          <w:b/>
          <w:bCs/>
          <w:color w:val="000000"/>
          <w:sz w:val="22"/>
        </w:rPr>
        <w:t>X</w:t>
      </w:r>
    </w:p>
    <w:p w14:paraId="0F8F5B7F" w14:textId="77777777" w:rsidR="004F2346" w:rsidRPr="004671FE" w:rsidRDefault="007738A2" w:rsidP="0056412D">
      <w:pPr>
        <w:pStyle w:val="ReferenceHead"/>
        <w:jc w:val="left"/>
        <w:rPr>
          <w:rFonts w:ascii="Helvetica" w:hAnsi="Helvetica"/>
          <w:b/>
          <w:bCs/>
          <w:color w:val="000000"/>
          <w:sz w:val="22"/>
        </w:rPr>
      </w:pPr>
      <w:r w:rsidRPr="004671FE">
        <w:rPr>
          <w:rFonts w:ascii="Helvetica" w:hAnsi="Helvetica"/>
          <w:b/>
          <w:bCs/>
          <w:color w:val="000000"/>
          <w:sz w:val="22"/>
        </w:rPr>
        <w:t xml:space="preserve">A1. </w:t>
      </w:r>
      <w:r w:rsidR="004F2346" w:rsidRPr="004671FE">
        <w:rPr>
          <w:rFonts w:ascii="Helvetica" w:hAnsi="Helvetica"/>
          <w:b/>
          <w:bCs/>
          <w:color w:val="000000"/>
          <w:sz w:val="22"/>
        </w:rPr>
        <w:t>Secció d’apèndix</w:t>
      </w:r>
    </w:p>
    <w:p w14:paraId="0F8F5B80" w14:textId="77777777" w:rsidR="004F2346" w:rsidRPr="004671FE" w:rsidRDefault="004F2346" w:rsidP="0056412D">
      <w:pPr>
        <w:pStyle w:val="PARAGRAPHnoindent"/>
        <w:spacing w:line="240" w:lineRule="auto"/>
        <w:rPr>
          <w:color w:val="000000"/>
        </w:rPr>
      </w:pPr>
      <w:r w:rsidRPr="004671FE">
        <w:rPr>
          <w:color w:val="000000" w:themeColor="text1"/>
        </w:rPr>
        <w:t xml:space="preserve">..... .... .... .......... ...... ........ ...... ..... ...... ..... ..... .... .......... ...... ........ ............ ........ ...... ..... ...... ..... ..... .... .... .......... ...... ........ ...... ..... ...... ..... ..... .... .... .......... ...... ........ ...... ..... ...... ..... ..... .... ........ ...... </w:t>
      </w:r>
      <w:r w:rsidRPr="004671FE">
        <w:rPr>
          <w:color w:val="000000"/>
        </w:rPr>
        <w:t>.</w:t>
      </w:r>
    </w:p>
    <w:p w14:paraId="0F8F5B81" w14:textId="77777777" w:rsidR="004F2346" w:rsidRPr="004671FE" w:rsidRDefault="004F2346" w:rsidP="0056412D">
      <w:pPr>
        <w:pStyle w:val="ReferenceHead"/>
        <w:jc w:val="left"/>
        <w:rPr>
          <w:rFonts w:ascii="Helvetica" w:hAnsi="Helvetica"/>
          <w:b/>
          <w:bCs/>
          <w:color w:val="000000"/>
          <w:sz w:val="22"/>
        </w:rPr>
      </w:pPr>
      <w:r w:rsidRPr="004671FE">
        <w:rPr>
          <w:rFonts w:ascii="Helvetica" w:hAnsi="Helvetica"/>
          <w:b/>
          <w:bCs/>
          <w:color w:val="000000"/>
          <w:sz w:val="22"/>
        </w:rPr>
        <w:t>A2. Secció d’apèndix</w:t>
      </w:r>
    </w:p>
    <w:p w14:paraId="0F8F5B82" w14:textId="77777777" w:rsidR="004F2346" w:rsidRPr="004671FE" w:rsidRDefault="004F2346" w:rsidP="0056412D">
      <w:pPr>
        <w:pStyle w:val="PARAGRAPHnoindent"/>
        <w:spacing w:line="240" w:lineRule="auto"/>
        <w:rPr>
          <w:color w:val="000000"/>
        </w:rPr>
      </w:pPr>
      <w:r w:rsidRPr="004671FE">
        <w:rPr>
          <w:color w:val="000000" w:themeColor="text1"/>
        </w:rPr>
        <w:t xml:space="preserve">..... .... .... .......... ...... ........ ...... ..... ...... ..... ..... .... .......... ...... ........ ............ ........ ...... ..... ...... ..... ..... .... .... .......... ...... ........ ...... ..... ...... ..... ..... .... .... .......... ...... ........ ...... ..... ...... ..... ..... .... ........ ...... </w:t>
      </w:r>
      <w:r w:rsidRPr="004671FE">
        <w:rPr>
          <w:color w:val="000000"/>
        </w:rPr>
        <w:t>.</w:t>
      </w:r>
    </w:p>
    <w:p w14:paraId="0F8F5B83" w14:textId="77777777" w:rsidR="004F2346" w:rsidRPr="004671FE" w:rsidRDefault="004F2346" w:rsidP="0056412D">
      <w:pPr>
        <w:pStyle w:val="References"/>
        <w:rPr>
          <w:rFonts w:ascii="Palatino Linotype" w:hAnsi="Palatino Linotype"/>
          <w:color w:val="000000"/>
          <w:spacing w:val="-6"/>
        </w:rPr>
      </w:pPr>
    </w:p>
    <w:p w14:paraId="0F8F5B84" w14:textId="77777777" w:rsidR="004F2346" w:rsidRPr="004671FE" w:rsidRDefault="004F2346" w:rsidP="0056412D">
      <w:pPr>
        <w:pStyle w:val="References"/>
        <w:rPr>
          <w:rFonts w:ascii="Palatino Linotype" w:hAnsi="Palatino Linotype"/>
          <w:color w:val="000000"/>
          <w:spacing w:val="-6"/>
        </w:rPr>
      </w:pPr>
    </w:p>
    <w:p w14:paraId="0F8F5B85" w14:textId="77777777" w:rsidR="0098507D" w:rsidRPr="004671FE" w:rsidRDefault="0098507D" w:rsidP="0056412D">
      <w:pPr>
        <w:pStyle w:val="References"/>
        <w:rPr>
          <w:rFonts w:ascii="Palatino Linotype" w:hAnsi="Palatino Linotype"/>
          <w:color w:val="000000"/>
          <w:spacing w:val="-6"/>
        </w:rPr>
      </w:pPr>
    </w:p>
    <w:p w14:paraId="0F8F5B86" w14:textId="77777777" w:rsidR="0098507D" w:rsidRPr="004671FE" w:rsidRDefault="0098507D" w:rsidP="0056412D">
      <w:pPr>
        <w:pStyle w:val="References"/>
        <w:rPr>
          <w:rFonts w:ascii="Palatino Linotype" w:hAnsi="Palatino Linotype"/>
          <w:color w:val="000000"/>
          <w:spacing w:val="-6"/>
        </w:rPr>
      </w:pPr>
    </w:p>
    <w:p w14:paraId="0F8F5B87" w14:textId="77777777" w:rsidR="0098507D" w:rsidRPr="004671FE" w:rsidRDefault="0098507D" w:rsidP="004F2346">
      <w:pPr>
        <w:pStyle w:val="References"/>
        <w:rPr>
          <w:rFonts w:ascii="Palatino Linotype" w:hAnsi="Palatino Linotype"/>
          <w:color w:val="000000"/>
          <w:spacing w:val="-6"/>
        </w:rPr>
      </w:pPr>
    </w:p>
    <w:p w14:paraId="0F8F5B88" w14:textId="77777777" w:rsidR="0098507D" w:rsidRPr="004671FE" w:rsidRDefault="0098507D" w:rsidP="004F2346">
      <w:pPr>
        <w:pStyle w:val="References"/>
        <w:rPr>
          <w:rFonts w:ascii="Palatino Linotype" w:hAnsi="Palatino Linotype"/>
          <w:color w:val="000000"/>
          <w:spacing w:val="-6"/>
        </w:rPr>
      </w:pPr>
    </w:p>
    <w:p w14:paraId="0F8F5B89" w14:textId="77777777" w:rsidR="0098507D" w:rsidRPr="004671FE" w:rsidRDefault="0098507D" w:rsidP="004F2346">
      <w:pPr>
        <w:pStyle w:val="References"/>
        <w:rPr>
          <w:rFonts w:ascii="Palatino Linotype" w:hAnsi="Palatino Linotype"/>
          <w:color w:val="000000"/>
          <w:spacing w:val="-6"/>
        </w:rPr>
      </w:pPr>
    </w:p>
    <w:p w14:paraId="0F8F5B8A" w14:textId="77777777" w:rsidR="0098507D" w:rsidRPr="004671FE" w:rsidRDefault="0098507D" w:rsidP="004F2346">
      <w:pPr>
        <w:pStyle w:val="References"/>
        <w:rPr>
          <w:rFonts w:ascii="Palatino Linotype" w:hAnsi="Palatino Linotype"/>
          <w:color w:val="000000"/>
          <w:spacing w:val="-6"/>
        </w:rPr>
      </w:pPr>
    </w:p>
    <w:p w14:paraId="0F8F5B8B" w14:textId="77777777" w:rsidR="0098507D" w:rsidRPr="004671FE" w:rsidRDefault="0098507D" w:rsidP="004F2346">
      <w:pPr>
        <w:pStyle w:val="References"/>
        <w:rPr>
          <w:rFonts w:ascii="Palatino Linotype" w:hAnsi="Palatino Linotype"/>
          <w:color w:val="000000"/>
          <w:spacing w:val="-6"/>
        </w:rPr>
      </w:pPr>
    </w:p>
    <w:p w14:paraId="0F8F5B8C" w14:textId="77777777" w:rsidR="0098507D" w:rsidRPr="004671FE" w:rsidRDefault="0098507D" w:rsidP="004F2346">
      <w:pPr>
        <w:pStyle w:val="References"/>
        <w:rPr>
          <w:rFonts w:ascii="Palatino Linotype" w:hAnsi="Palatino Linotype"/>
          <w:color w:val="000000"/>
          <w:spacing w:val="-6"/>
        </w:rPr>
      </w:pPr>
    </w:p>
    <w:p w14:paraId="0F8F5B8D" w14:textId="77777777" w:rsidR="0098507D" w:rsidRPr="004671FE" w:rsidRDefault="0098507D" w:rsidP="004F2346">
      <w:pPr>
        <w:pStyle w:val="References"/>
        <w:rPr>
          <w:rFonts w:ascii="Palatino Linotype" w:hAnsi="Palatino Linotype"/>
          <w:color w:val="000000"/>
          <w:spacing w:val="-6"/>
        </w:rPr>
      </w:pPr>
    </w:p>
    <w:p w14:paraId="0F8F5B8E" w14:textId="77777777" w:rsidR="0098507D" w:rsidRPr="004671FE" w:rsidRDefault="0098507D" w:rsidP="004F2346">
      <w:pPr>
        <w:pStyle w:val="References"/>
        <w:rPr>
          <w:rFonts w:ascii="Palatino Linotype" w:hAnsi="Palatino Linotype"/>
          <w:color w:val="000000"/>
          <w:spacing w:val="-6"/>
        </w:rPr>
      </w:pPr>
    </w:p>
    <w:p w14:paraId="0F8F5B8F" w14:textId="77777777" w:rsidR="0098507D" w:rsidRPr="004671FE" w:rsidRDefault="0098507D" w:rsidP="004F2346">
      <w:pPr>
        <w:pStyle w:val="References"/>
        <w:rPr>
          <w:rFonts w:ascii="Palatino Linotype" w:hAnsi="Palatino Linotype"/>
          <w:color w:val="000000"/>
          <w:spacing w:val="-6"/>
        </w:rPr>
      </w:pPr>
    </w:p>
    <w:p w14:paraId="0F8F5B90" w14:textId="77777777" w:rsidR="0098507D" w:rsidRPr="004671FE" w:rsidRDefault="0098507D" w:rsidP="004F2346">
      <w:pPr>
        <w:pStyle w:val="References"/>
        <w:rPr>
          <w:rFonts w:ascii="Palatino Linotype" w:hAnsi="Palatino Linotype"/>
          <w:color w:val="000000"/>
          <w:spacing w:val="-6"/>
        </w:rPr>
      </w:pPr>
    </w:p>
    <w:p w14:paraId="0F8F5B91" w14:textId="77777777" w:rsidR="0098507D" w:rsidRPr="004F2346" w:rsidRDefault="0098507D" w:rsidP="004F2346">
      <w:pPr>
        <w:pStyle w:val="References"/>
        <w:rPr>
          <w:rFonts w:ascii="Palatino Linotype" w:hAnsi="Palatino Linotype"/>
          <w:color w:val="000000"/>
          <w:spacing w:val="-6"/>
        </w:rPr>
      </w:pPr>
    </w:p>
    <w:sectPr w:rsidR="0098507D" w:rsidRPr="004F2346" w:rsidSect="00E31571">
      <w:headerReference w:type="even" r:id="rId24"/>
      <w:headerReference w:type="default" r:id="rId25"/>
      <w:type w:val="continuous"/>
      <w:pgSz w:w="11340" w:h="15480" w:code="1"/>
      <w:pgMar w:top="1196" w:right="607" w:bottom="357" w:left="720"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52F19" w14:textId="77777777" w:rsidR="006D7107" w:rsidRPr="004671FE" w:rsidRDefault="006D7107">
      <w:r w:rsidRPr="004671FE">
        <w:separator/>
      </w:r>
    </w:p>
  </w:endnote>
  <w:endnote w:type="continuationSeparator" w:id="0">
    <w:p w14:paraId="42D12A45" w14:textId="77777777" w:rsidR="006D7107" w:rsidRPr="004671FE" w:rsidRDefault="006D7107">
      <w:r w:rsidRPr="004671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8" w14:textId="2E9D3EF6" w:rsidR="00421A63" w:rsidRPr="004671FE"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9" w14:textId="2A4967A2" w:rsidR="00421A63" w:rsidRPr="004671FE"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B" w14:textId="3602CA6B" w:rsidR="00421A63" w:rsidRPr="004671FE" w:rsidRDefault="00421A63">
    <w:pPr>
      <w:pStyle w:val="Peu"/>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8BCC2" w14:textId="77777777" w:rsidR="006D7107" w:rsidRPr="004671FE" w:rsidRDefault="006D7107">
      <w:pPr>
        <w:pStyle w:val="TABLEROW"/>
        <w:jc w:val="left"/>
        <w:rPr>
          <w:position w:val="12"/>
          <w:sz w:val="20"/>
        </w:rPr>
      </w:pPr>
    </w:p>
  </w:footnote>
  <w:footnote w:type="continuationSeparator" w:id="0">
    <w:p w14:paraId="169C98DA" w14:textId="77777777" w:rsidR="006D7107" w:rsidRPr="004671FE" w:rsidRDefault="006D7107">
      <w:r w:rsidRPr="004671F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6" w14:textId="668D22EB" w:rsidR="00421A63" w:rsidRPr="004671FE" w:rsidRDefault="00FC016F">
    <w:pPr>
      <w:pStyle w:val="Capalera"/>
      <w:tabs>
        <w:tab w:val="clear" w:pos="10200"/>
        <w:tab w:val="right" w:pos="10320"/>
      </w:tabs>
      <w:spacing w:line="180" w:lineRule="exact"/>
    </w:pPr>
    <w:r w:rsidRPr="004671FE">
      <w:fldChar w:fldCharType="begin"/>
    </w:r>
    <w:r w:rsidR="00421A63" w:rsidRPr="004671FE">
      <w:instrText>PAGE</w:instrText>
    </w:r>
    <w:r w:rsidRPr="004671FE">
      <w:fldChar w:fldCharType="separate"/>
    </w:r>
    <w:r w:rsidR="007738A2" w:rsidRPr="004671FE">
      <w:t>3</w:t>
    </w:r>
    <w:r w:rsidRPr="004671FE">
      <w:fldChar w:fldCharType="end"/>
    </w:r>
    <w:r w:rsidR="00421A63" w:rsidRPr="004671FE">
      <w:rPr>
        <w:b/>
        <w:i/>
        <w:vanish/>
      </w:rPr>
      <w:t xml:space="preserve">   </w:t>
    </w:r>
    <w:r w:rsidR="00421A63" w:rsidRPr="004671FE">
      <w:rPr>
        <w:i/>
        <w:caps w:val="0"/>
        <w:vanish/>
      </w:rPr>
      <w:t>even page</w:t>
    </w:r>
    <w:r w:rsidR="00421A63" w:rsidRPr="004671FE">
      <w:tab/>
    </w:r>
    <w:r w:rsidR="007738A2" w:rsidRPr="004671FE">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7" w14:textId="3D83A4CB" w:rsidR="00421A63" w:rsidRPr="004671FE" w:rsidRDefault="00421A63">
    <w:pPr>
      <w:pStyle w:val="Capalera"/>
      <w:tabs>
        <w:tab w:val="clear" w:pos="10200"/>
        <w:tab w:val="right" w:pos="10320"/>
      </w:tabs>
      <w:spacing w:line="180" w:lineRule="exact"/>
    </w:pPr>
    <w:r w:rsidRPr="004671FE">
      <w:t>AUTHOR:  TITLE</w:t>
    </w:r>
    <w:r w:rsidRPr="004671FE">
      <w:tab/>
    </w:r>
    <w:r w:rsidRPr="004671FE">
      <w:rPr>
        <w:i/>
        <w:caps w:val="0"/>
        <w:vanish/>
      </w:rPr>
      <w:t>odd page</w:t>
    </w:r>
    <w:r w:rsidRPr="004671FE">
      <w:rPr>
        <w:caps w:val="0"/>
        <w:vanish/>
      </w:rPr>
      <w:t xml:space="preserve">    </w:t>
    </w:r>
    <w:r w:rsidR="004429D6" w:rsidRPr="004671FE">
      <w:fldChar w:fldCharType="begin"/>
    </w:r>
    <w:r w:rsidR="004429D6" w:rsidRPr="004671FE">
      <w:instrText>PAGE</w:instrText>
    </w:r>
    <w:r w:rsidR="004429D6" w:rsidRPr="004671FE">
      <w:fldChar w:fldCharType="separate"/>
    </w:r>
    <w:r w:rsidRPr="004671FE">
      <w:t>3</w:t>
    </w:r>
    <w:r w:rsidR="004429D6" w:rsidRPr="004671FE">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A" w14:textId="6F649870" w:rsidR="00421A63" w:rsidRPr="004671FE" w:rsidRDefault="00761949">
    <w:pPr>
      <w:pStyle w:val="Capalera"/>
      <w:tabs>
        <w:tab w:val="clear" w:pos="10200"/>
        <w:tab w:val="right" w:pos="10320"/>
      </w:tabs>
      <w:spacing w:line="180" w:lineRule="exact"/>
    </w:pPr>
    <w:r w:rsidRPr="004671FE">
      <w:t>TFG</w:t>
    </w:r>
    <w:r w:rsidR="00970741" w:rsidRPr="004671FE">
      <w:t xml:space="preserve"> EN ENGINYERIA</w:t>
    </w:r>
    <w:r w:rsidR="00C14737" w:rsidRPr="004671FE">
      <w:t xml:space="preserve"> informàtica</w:t>
    </w:r>
    <w:r w:rsidRPr="004671FE">
      <w:t>, ESCOLA D’ENGINYERIA (EE), UNIversitat autònoma de barcelona (uab)</w:t>
    </w:r>
    <w:r w:rsidR="00421A63" w:rsidRPr="004671FE">
      <w:tab/>
    </w:r>
    <w:r w:rsidR="00421A63" w:rsidRPr="004671FE">
      <w:rPr>
        <w:b/>
        <w:caps w:val="0"/>
        <w:vanish/>
        <w:sz w:val="16"/>
      </w:rPr>
      <w:t>first page</w:t>
    </w:r>
    <w:r w:rsidR="00421A63" w:rsidRPr="004671FE">
      <w:rPr>
        <w:caps w:val="0"/>
        <w:vanish/>
      </w:rPr>
      <w:t xml:space="preserve">   </w:t>
    </w:r>
    <w:r w:rsidR="00FC016F" w:rsidRPr="004671FE">
      <w:fldChar w:fldCharType="begin"/>
    </w:r>
    <w:r w:rsidR="00EC5AE2" w:rsidRPr="004671FE">
      <w:instrText xml:space="preserve"> PAGE </w:instrText>
    </w:r>
    <w:r w:rsidR="00FC016F" w:rsidRPr="004671FE">
      <w:fldChar w:fldCharType="separate"/>
    </w:r>
    <w:r w:rsidR="00713202" w:rsidRPr="004671FE">
      <w:t>1</w:t>
    </w:r>
    <w:r w:rsidR="00FC016F" w:rsidRPr="004671FE">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C" w14:textId="61E81C50" w:rsidR="00E12B17" w:rsidRPr="004671FE" w:rsidRDefault="00FC016F">
    <w:pPr>
      <w:pStyle w:val="Capalera"/>
      <w:tabs>
        <w:tab w:val="clear" w:pos="10200"/>
        <w:tab w:val="right" w:pos="10320"/>
      </w:tabs>
      <w:spacing w:line="180" w:lineRule="exact"/>
    </w:pPr>
    <w:r w:rsidRPr="004671FE">
      <w:fldChar w:fldCharType="begin"/>
    </w:r>
    <w:r w:rsidR="00EC5AE2" w:rsidRPr="004671FE">
      <w:instrText>PAGE</w:instrText>
    </w:r>
    <w:r w:rsidRPr="004671FE">
      <w:fldChar w:fldCharType="separate"/>
    </w:r>
    <w:r w:rsidR="00713202" w:rsidRPr="004671FE">
      <w:t>2</w:t>
    </w:r>
    <w:r w:rsidRPr="004671FE">
      <w:fldChar w:fldCharType="end"/>
    </w:r>
    <w:r w:rsidR="00E12B17" w:rsidRPr="004671FE">
      <w:rPr>
        <w:b/>
        <w:i/>
        <w:vanish/>
      </w:rPr>
      <w:t xml:space="preserve">   </w:t>
    </w:r>
    <w:r w:rsidR="00E12B17" w:rsidRPr="004671FE">
      <w:rPr>
        <w:i/>
        <w:caps w:val="0"/>
        <w:vanish/>
      </w:rPr>
      <w:t>even page</w:t>
    </w:r>
    <w:r w:rsidR="00E12B17" w:rsidRPr="004671FE">
      <w:tab/>
    </w:r>
    <w:r w:rsidR="00235027" w:rsidRPr="004671FE">
      <w:t>EE/UAB TFG</w:t>
    </w:r>
    <w:r w:rsidR="00026AD2" w:rsidRPr="004671FE">
      <w:t xml:space="preserve"> Informàtica</w:t>
    </w:r>
    <w:r w:rsidR="009A76B1" w:rsidRPr="004671FE">
      <w:t>:</w:t>
    </w:r>
    <w:r w:rsidR="006C7C27" w:rsidRPr="006C7C27">
      <w:t xml:space="preserve"> </w:t>
    </w:r>
    <w:r w:rsidR="006C7C27" w:rsidRPr="005763B2">
      <w:t>Desenvolupament i Avaluació d'Algorismes d'Escacs</w:t>
    </w:r>
    <w:r w:rsidR="009A76B1" w:rsidRPr="004671FE">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F5B9D" w14:textId="6407343B" w:rsidR="00E12B17" w:rsidRPr="004671FE" w:rsidRDefault="0098507D">
    <w:pPr>
      <w:pStyle w:val="Capalera"/>
      <w:tabs>
        <w:tab w:val="clear" w:pos="10200"/>
        <w:tab w:val="right" w:pos="10320"/>
      </w:tabs>
      <w:spacing w:line="180" w:lineRule="exact"/>
    </w:pPr>
    <w:r w:rsidRPr="004671FE">
      <w:t>NOM ESTUDIANT</w:t>
    </w:r>
    <w:r w:rsidR="00E12B17" w:rsidRPr="004671FE">
      <w:t xml:space="preserve">:  </w:t>
    </w:r>
    <w:r w:rsidRPr="004671FE">
      <w:t>títol</w:t>
    </w:r>
    <w:r w:rsidR="007025D4" w:rsidRPr="004671FE">
      <w:t xml:space="preserve"> TREBALL</w:t>
    </w:r>
    <w:r w:rsidRPr="004671FE">
      <w:t xml:space="preserve"> (abreUJAT si És molt llarG)</w:t>
    </w:r>
    <w:r w:rsidR="00E12B17" w:rsidRPr="004671FE">
      <w:tab/>
    </w:r>
    <w:r w:rsidR="00E12B17" w:rsidRPr="004671FE">
      <w:rPr>
        <w:i/>
        <w:caps w:val="0"/>
        <w:vanish/>
      </w:rPr>
      <w:t>odd page</w:t>
    </w:r>
    <w:r w:rsidR="00E12B17" w:rsidRPr="004671FE">
      <w:rPr>
        <w:caps w:val="0"/>
        <w:vanish/>
      </w:rPr>
      <w:t xml:space="preserve">    </w:t>
    </w:r>
    <w:r w:rsidR="004429D6" w:rsidRPr="004671FE">
      <w:fldChar w:fldCharType="begin"/>
    </w:r>
    <w:r w:rsidR="004429D6" w:rsidRPr="004671FE">
      <w:instrText>PAGE</w:instrText>
    </w:r>
    <w:r w:rsidR="004429D6" w:rsidRPr="004671FE">
      <w:fldChar w:fldCharType="separate"/>
    </w:r>
    <w:r w:rsidR="00713202" w:rsidRPr="004671FE">
      <w:t>3</w:t>
    </w:r>
    <w:r w:rsidR="004429D6" w:rsidRPr="004671FE">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2461E76"/>
    <w:multiLevelType w:val="multilevel"/>
    <w:tmpl w:val="8B907B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15:restartNumberingAfterBreak="0">
    <w:nsid w:val="3A371ADA"/>
    <w:multiLevelType w:val="hybridMultilevel"/>
    <w:tmpl w:val="887A11AA"/>
    <w:lvl w:ilvl="0" w:tplc="04030001">
      <w:start w:val="1"/>
      <w:numFmt w:val="bullet"/>
      <w:lvlText w:val=""/>
      <w:lvlJc w:val="left"/>
      <w:pPr>
        <w:ind w:left="960" w:hanging="360"/>
      </w:pPr>
      <w:rPr>
        <w:rFonts w:ascii="Symbol" w:hAnsi="Symbol" w:hint="default"/>
      </w:rPr>
    </w:lvl>
    <w:lvl w:ilvl="1" w:tplc="04030003">
      <w:start w:val="1"/>
      <w:numFmt w:val="bullet"/>
      <w:lvlText w:val="o"/>
      <w:lvlJc w:val="left"/>
      <w:pPr>
        <w:ind w:left="1680" w:hanging="360"/>
      </w:pPr>
      <w:rPr>
        <w:rFonts w:ascii="Courier New" w:hAnsi="Courier New" w:cs="Courier New" w:hint="default"/>
      </w:rPr>
    </w:lvl>
    <w:lvl w:ilvl="2" w:tplc="04030005" w:tentative="1">
      <w:start w:val="1"/>
      <w:numFmt w:val="bullet"/>
      <w:lvlText w:val=""/>
      <w:lvlJc w:val="left"/>
      <w:pPr>
        <w:ind w:left="2400" w:hanging="360"/>
      </w:pPr>
      <w:rPr>
        <w:rFonts w:ascii="Wingdings" w:hAnsi="Wingdings" w:hint="default"/>
      </w:rPr>
    </w:lvl>
    <w:lvl w:ilvl="3" w:tplc="04030001" w:tentative="1">
      <w:start w:val="1"/>
      <w:numFmt w:val="bullet"/>
      <w:lvlText w:val=""/>
      <w:lvlJc w:val="left"/>
      <w:pPr>
        <w:ind w:left="3120" w:hanging="360"/>
      </w:pPr>
      <w:rPr>
        <w:rFonts w:ascii="Symbol" w:hAnsi="Symbol" w:hint="default"/>
      </w:rPr>
    </w:lvl>
    <w:lvl w:ilvl="4" w:tplc="04030003" w:tentative="1">
      <w:start w:val="1"/>
      <w:numFmt w:val="bullet"/>
      <w:lvlText w:val="o"/>
      <w:lvlJc w:val="left"/>
      <w:pPr>
        <w:ind w:left="3840" w:hanging="360"/>
      </w:pPr>
      <w:rPr>
        <w:rFonts w:ascii="Courier New" w:hAnsi="Courier New" w:cs="Courier New" w:hint="default"/>
      </w:rPr>
    </w:lvl>
    <w:lvl w:ilvl="5" w:tplc="04030005" w:tentative="1">
      <w:start w:val="1"/>
      <w:numFmt w:val="bullet"/>
      <w:lvlText w:val=""/>
      <w:lvlJc w:val="left"/>
      <w:pPr>
        <w:ind w:left="4560" w:hanging="360"/>
      </w:pPr>
      <w:rPr>
        <w:rFonts w:ascii="Wingdings" w:hAnsi="Wingdings" w:hint="default"/>
      </w:rPr>
    </w:lvl>
    <w:lvl w:ilvl="6" w:tplc="04030001" w:tentative="1">
      <w:start w:val="1"/>
      <w:numFmt w:val="bullet"/>
      <w:lvlText w:val=""/>
      <w:lvlJc w:val="left"/>
      <w:pPr>
        <w:ind w:left="5280" w:hanging="360"/>
      </w:pPr>
      <w:rPr>
        <w:rFonts w:ascii="Symbol" w:hAnsi="Symbol" w:hint="default"/>
      </w:rPr>
    </w:lvl>
    <w:lvl w:ilvl="7" w:tplc="04030003" w:tentative="1">
      <w:start w:val="1"/>
      <w:numFmt w:val="bullet"/>
      <w:lvlText w:val="o"/>
      <w:lvlJc w:val="left"/>
      <w:pPr>
        <w:ind w:left="6000" w:hanging="360"/>
      </w:pPr>
      <w:rPr>
        <w:rFonts w:ascii="Courier New" w:hAnsi="Courier New" w:cs="Courier New" w:hint="default"/>
      </w:rPr>
    </w:lvl>
    <w:lvl w:ilvl="8" w:tplc="04030005" w:tentative="1">
      <w:start w:val="1"/>
      <w:numFmt w:val="bullet"/>
      <w:lvlText w:val=""/>
      <w:lvlJc w:val="left"/>
      <w:pPr>
        <w:ind w:left="6720" w:hanging="360"/>
      </w:pPr>
      <w:rPr>
        <w:rFonts w:ascii="Wingdings" w:hAnsi="Wingdings" w:hint="default"/>
      </w:r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4D2E1DFD"/>
    <w:multiLevelType w:val="hybridMultilevel"/>
    <w:tmpl w:val="659A58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9"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6" w15:restartNumberingAfterBreak="0">
    <w:nsid w:val="70FE1FE5"/>
    <w:multiLevelType w:val="hybridMultilevel"/>
    <w:tmpl w:val="863043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9"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337726824">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16cid:durableId="172841138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16cid:durableId="845293576">
    <w:abstractNumId w:val="16"/>
  </w:num>
  <w:num w:numId="4" w16cid:durableId="1283807846">
    <w:abstractNumId w:val="24"/>
  </w:num>
  <w:num w:numId="5" w16cid:durableId="1458794009">
    <w:abstractNumId w:val="37"/>
  </w:num>
  <w:num w:numId="6" w16cid:durableId="1185024653">
    <w:abstractNumId w:val="10"/>
  </w:num>
  <w:num w:numId="7" w16cid:durableId="968511631">
    <w:abstractNumId w:val="18"/>
  </w:num>
  <w:num w:numId="8" w16cid:durableId="13118264">
    <w:abstractNumId w:val="9"/>
  </w:num>
  <w:num w:numId="9" w16cid:durableId="1359939088">
    <w:abstractNumId w:val="8"/>
  </w:num>
  <w:num w:numId="10" w16cid:durableId="1754204596">
    <w:abstractNumId w:val="0"/>
  </w:num>
  <w:num w:numId="11" w16cid:durableId="1738892506">
    <w:abstractNumId w:val="17"/>
  </w:num>
  <w:num w:numId="12" w16cid:durableId="1648509504">
    <w:abstractNumId w:val="17"/>
    <w:lvlOverride w:ilvl="0">
      <w:lvl w:ilvl="0">
        <w:start w:val="1"/>
        <w:numFmt w:val="decimal"/>
        <w:lvlText w:val="%1."/>
        <w:legacy w:legacy="1" w:legacySpace="0" w:legacyIndent="360"/>
        <w:lvlJc w:val="left"/>
        <w:pPr>
          <w:ind w:left="360" w:hanging="360"/>
        </w:pPr>
      </w:lvl>
    </w:lvlOverride>
  </w:num>
  <w:num w:numId="13" w16cid:durableId="659507104">
    <w:abstractNumId w:val="25"/>
  </w:num>
  <w:num w:numId="14" w16cid:durableId="528296059">
    <w:abstractNumId w:val="25"/>
    <w:lvlOverride w:ilvl="0">
      <w:lvl w:ilvl="0">
        <w:start w:val="1"/>
        <w:numFmt w:val="decimal"/>
        <w:lvlText w:val="%1."/>
        <w:legacy w:legacy="1" w:legacySpace="0" w:legacyIndent="360"/>
        <w:lvlJc w:val="left"/>
        <w:pPr>
          <w:ind w:left="360" w:hanging="360"/>
        </w:pPr>
      </w:lvl>
    </w:lvlOverride>
  </w:num>
  <w:num w:numId="15" w16cid:durableId="80101218">
    <w:abstractNumId w:val="20"/>
  </w:num>
  <w:num w:numId="16" w16cid:durableId="1543594634">
    <w:abstractNumId w:val="11"/>
  </w:num>
  <w:num w:numId="17" w16cid:durableId="1223130501">
    <w:abstractNumId w:val="30"/>
  </w:num>
  <w:num w:numId="18" w16cid:durableId="81342585">
    <w:abstractNumId w:val="26"/>
  </w:num>
  <w:num w:numId="19" w16cid:durableId="1595745778">
    <w:abstractNumId w:val="38"/>
  </w:num>
  <w:num w:numId="20" w16cid:durableId="1279990054">
    <w:abstractNumId w:val="14"/>
  </w:num>
  <w:num w:numId="21" w16cid:durableId="1342512817">
    <w:abstractNumId w:val="13"/>
  </w:num>
  <w:num w:numId="22" w16cid:durableId="563611102">
    <w:abstractNumId w:val="35"/>
  </w:num>
  <w:num w:numId="23" w16cid:durableId="876161038">
    <w:abstractNumId w:val="21"/>
  </w:num>
  <w:num w:numId="24" w16cid:durableId="1494221631">
    <w:abstractNumId w:val="32"/>
  </w:num>
  <w:num w:numId="25" w16cid:durableId="155541243">
    <w:abstractNumId w:val="4"/>
  </w:num>
  <w:num w:numId="26" w16cid:durableId="316618300">
    <w:abstractNumId w:val="2"/>
  </w:num>
  <w:num w:numId="27" w16cid:durableId="1226448787">
    <w:abstractNumId w:val="5"/>
  </w:num>
  <w:num w:numId="28" w16cid:durableId="886071209">
    <w:abstractNumId w:val="22"/>
  </w:num>
  <w:num w:numId="29" w16cid:durableId="1810436226">
    <w:abstractNumId w:val="39"/>
  </w:num>
  <w:num w:numId="30" w16cid:durableId="1601916392">
    <w:abstractNumId w:val="28"/>
  </w:num>
  <w:num w:numId="31" w16cid:durableId="624628129">
    <w:abstractNumId w:val="23"/>
  </w:num>
  <w:num w:numId="32" w16cid:durableId="1185441571">
    <w:abstractNumId w:val="31"/>
  </w:num>
  <w:num w:numId="33" w16cid:durableId="1429931272">
    <w:abstractNumId w:val="33"/>
  </w:num>
  <w:num w:numId="34" w16cid:durableId="725757332">
    <w:abstractNumId w:val="6"/>
  </w:num>
  <w:num w:numId="35" w16cid:durableId="1911188690">
    <w:abstractNumId w:val="7"/>
  </w:num>
  <w:num w:numId="36" w16cid:durableId="962923663">
    <w:abstractNumId w:val="15"/>
  </w:num>
  <w:num w:numId="37" w16cid:durableId="288240822">
    <w:abstractNumId w:val="34"/>
  </w:num>
  <w:num w:numId="38" w16cid:durableId="419065828">
    <w:abstractNumId w:val="29"/>
  </w:num>
  <w:num w:numId="39" w16cid:durableId="1638490197">
    <w:abstractNumId w:val="3"/>
  </w:num>
  <w:num w:numId="40" w16cid:durableId="1936670451">
    <w:abstractNumId w:val="36"/>
  </w:num>
  <w:num w:numId="41" w16cid:durableId="1998681107">
    <w:abstractNumId w:val="27"/>
  </w:num>
  <w:num w:numId="42" w16cid:durableId="39210797">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43" w16cid:durableId="1030030750">
    <w:abstractNumId w:val="19"/>
  </w:num>
  <w:num w:numId="44" w16cid:durableId="13047004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intFractionalCharacterWidth/>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23438"/>
    <w:rsid w:val="00026AD2"/>
    <w:rsid w:val="00042FC3"/>
    <w:rsid w:val="00047013"/>
    <w:rsid w:val="00084A4B"/>
    <w:rsid w:val="000868F7"/>
    <w:rsid w:val="000C4838"/>
    <w:rsid w:val="000C6ACF"/>
    <w:rsid w:val="00105348"/>
    <w:rsid w:val="001144D3"/>
    <w:rsid w:val="00135423"/>
    <w:rsid w:val="00144CE2"/>
    <w:rsid w:val="00163B94"/>
    <w:rsid w:val="00171766"/>
    <w:rsid w:val="00177B9E"/>
    <w:rsid w:val="00195640"/>
    <w:rsid w:val="001A496B"/>
    <w:rsid w:val="00204C97"/>
    <w:rsid w:val="0021124D"/>
    <w:rsid w:val="00234795"/>
    <w:rsid w:val="00235027"/>
    <w:rsid w:val="00244A8E"/>
    <w:rsid w:val="00245E78"/>
    <w:rsid w:val="00250A46"/>
    <w:rsid w:val="002522DF"/>
    <w:rsid w:val="00255732"/>
    <w:rsid w:val="0027695E"/>
    <w:rsid w:val="00277162"/>
    <w:rsid w:val="00277DBD"/>
    <w:rsid w:val="00287304"/>
    <w:rsid w:val="002919EA"/>
    <w:rsid w:val="002A3E51"/>
    <w:rsid w:val="002A4A4B"/>
    <w:rsid w:val="002B0362"/>
    <w:rsid w:val="002C193A"/>
    <w:rsid w:val="002C4E28"/>
    <w:rsid w:val="002D46B5"/>
    <w:rsid w:val="002E799D"/>
    <w:rsid w:val="002F6FA1"/>
    <w:rsid w:val="003104D6"/>
    <w:rsid w:val="0033015F"/>
    <w:rsid w:val="003410C8"/>
    <w:rsid w:val="00362F9D"/>
    <w:rsid w:val="003940E6"/>
    <w:rsid w:val="003C2C33"/>
    <w:rsid w:val="003D3369"/>
    <w:rsid w:val="00400643"/>
    <w:rsid w:val="0041663F"/>
    <w:rsid w:val="00421A63"/>
    <w:rsid w:val="004325EC"/>
    <w:rsid w:val="0043733D"/>
    <w:rsid w:val="004429D6"/>
    <w:rsid w:val="00445048"/>
    <w:rsid w:val="00456FE7"/>
    <w:rsid w:val="004671FE"/>
    <w:rsid w:val="004750F7"/>
    <w:rsid w:val="004B71ED"/>
    <w:rsid w:val="004D1C7B"/>
    <w:rsid w:val="004D6575"/>
    <w:rsid w:val="004F1E6E"/>
    <w:rsid w:val="004F2346"/>
    <w:rsid w:val="0052001E"/>
    <w:rsid w:val="00530970"/>
    <w:rsid w:val="00533F41"/>
    <w:rsid w:val="005348DB"/>
    <w:rsid w:val="00534DB6"/>
    <w:rsid w:val="00537DEA"/>
    <w:rsid w:val="00545B6D"/>
    <w:rsid w:val="0056412D"/>
    <w:rsid w:val="005763B2"/>
    <w:rsid w:val="005C2137"/>
    <w:rsid w:val="005E3B22"/>
    <w:rsid w:val="005E434F"/>
    <w:rsid w:val="005E7E7A"/>
    <w:rsid w:val="005F6131"/>
    <w:rsid w:val="005F7329"/>
    <w:rsid w:val="00606F3B"/>
    <w:rsid w:val="00613FEE"/>
    <w:rsid w:val="0062115A"/>
    <w:rsid w:val="00627113"/>
    <w:rsid w:val="006422BA"/>
    <w:rsid w:val="00656705"/>
    <w:rsid w:val="00676437"/>
    <w:rsid w:val="006858DD"/>
    <w:rsid w:val="0069250A"/>
    <w:rsid w:val="006960A6"/>
    <w:rsid w:val="006A7536"/>
    <w:rsid w:val="006C7C27"/>
    <w:rsid w:val="006D7107"/>
    <w:rsid w:val="006E42F2"/>
    <w:rsid w:val="006E52AA"/>
    <w:rsid w:val="007025D4"/>
    <w:rsid w:val="0071212F"/>
    <w:rsid w:val="0071239C"/>
    <w:rsid w:val="00713202"/>
    <w:rsid w:val="00713E83"/>
    <w:rsid w:val="00724F19"/>
    <w:rsid w:val="0073153F"/>
    <w:rsid w:val="0073587B"/>
    <w:rsid w:val="007369D2"/>
    <w:rsid w:val="0074172D"/>
    <w:rsid w:val="00750A1E"/>
    <w:rsid w:val="00753F24"/>
    <w:rsid w:val="00761949"/>
    <w:rsid w:val="007738A2"/>
    <w:rsid w:val="0079050D"/>
    <w:rsid w:val="007A1F08"/>
    <w:rsid w:val="00804111"/>
    <w:rsid w:val="00817E03"/>
    <w:rsid w:val="0082224C"/>
    <w:rsid w:val="0083655E"/>
    <w:rsid w:val="00850C4C"/>
    <w:rsid w:val="00853694"/>
    <w:rsid w:val="00857421"/>
    <w:rsid w:val="00872678"/>
    <w:rsid w:val="00887762"/>
    <w:rsid w:val="008C0C48"/>
    <w:rsid w:val="008D4C4B"/>
    <w:rsid w:val="008E721E"/>
    <w:rsid w:val="008F23BC"/>
    <w:rsid w:val="00913AED"/>
    <w:rsid w:val="00966DB5"/>
    <w:rsid w:val="009673C6"/>
    <w:rsid w:val="00970741"/>
    <w:rsid w:val="00981DD1"/>
    <w:rsid w:val="009848F6"/>
    <w:rsid w:val="0098507D"/>
    <w:rsid w:val="009862E6"/>
    <w:rsid w:val="009905CA"/>
    <w:rsid w:val="009A5808"/>
    <w:rsid w:val="009A76B1"/>
    <w:rsid w:val="009B03EB"/>
    <w:rsid w:val="009D3E99"/>
    <w:rsid w:val="009E7250"/>
    <w:rsid w:val="00A062C4"/>
    <w:rsid w:val="00A13D0A"/>
    <w:rsid w:val="00A211B7"/>
    <w:rsid w:val="00A23285"/>
    <w:rsid w:val="00A2651F"/>
    <w:rsid w:val="00A309CF"/>
    <w:rsid w:val="00A57E83"/>
    <w:rsid w:val="00A6478D"/>
    <w:rsid w:val="00A64BC2"/>
    <w:rsid w:val="00A64EB7"/>
    <w:rsid w:val="00A6626B"/>
    <w:rsid w:val="00A76BBC"/>
    <w:rsid w:val="00A91AE8"/>
    <w:rsid w:val="00AA5503"/>
    <w:rsid w:val="00AA7422"/>
    <w:rsid w:val="00AB633F"/>
    <w:rsid w:val="00AC6E66"/>
    <w:rsid w:val="00AD0485"/>
    <w:rsid w:val="00AE0A48"/>
    <w:rsid w:val="00B23D4B"/>
    <w:rsid w:val="00B538EB"/>
    <w:rsid w:val="00BA7DBA"/>
    <w:rsid w:val="00BB0E04"/>
    <w:rsid w:val="00BB18A0"/>
    <w:rsid w:val="00BC2A9A"/>
    <w:rsid w:val="00BE684C"/>
    <w:rsid w:val="00BE79A8"/>
    <w:rsid w:val="00BF046C"/>
    <w:rsid w:val="00C06AB5"/>
    <w:rsid w:val="00C12295"/>
    <w:rsid w:val="00C14737"/>
    <w:rsid w:val="00C22423"/>
    <w:rsid w:val="00C31B73"/>
    <w:rsid w:val="00C37E65"/>
    <w:rsid w:val="00C600AE"/>
    <w:rsid w:val="00C72B3A"/>
    <w:rsid w:val="00C77E0C"/>
    <w:rsid w:val="00C83998"/>
    <w:rsid w:val="00CA006A"/>
    <w:rsid w:val="00CA49FA"/>
    <w:rsid w:val="00CA6B8F"/>
    <w:rsid w:val="00CB5675"/>
    <w:rsid w:val="00CD4DE9"/>
    <w:rsid w:val="00D03E03"/>
    <w:rsid w:val="00D422F9"/>
    <w:rsid w:val="00D546C6"/>
    <w:rsid w:val="00D56DFC"/>
    <w:rsid w:val="00D57F2D"/>
    <w:rsid w:val="00D805FC"/>
    <w:rsid w:val="00D806ED"/>
    <w:rsid w:val="00D96813"/>
    <w:rsid w:val="00D97518"/>
    <w:rsid w:val="00DD3B3D"/>
    <w:rsid w:val="00DE2722"/>
    <w:rsid w:val="00E12007"/>
    <w:rsid w:val="00E12B17"/>
    <w:rsid w:val="00E21152"/>
    <w:rsid w:val="00E2264A"/>
    <w:rsid w:val="00E30F85"/>
    <w:rsid w:val="00E31571"/>
    <w:rsid w:val="00E36264"/>
    <w:rsid w:val="00E564A9"/>
    <w:rsid w:val="00E9471F"/>
    <w:rsid w:val="00EC5AE2"/>
    <w:rsid w:val="00EF3B05"/>
    <w:rsid w:val="00F27B3B"/>
    <w:rsid w:val="00F37C23"/>
    <w:rsid w:val="00F63011"/>
    <w:rsid w:val="00F77571"/>
    <w:rsid w:val="00F8753B"/>
    <w:rsid w:val="00F91AD9"/>
    <w:rsid w:val="00F964F4"/>
    <w:rsid w:val="00FA1293"/>
    <w:rsid w:val="00FC016F"/>
    <w:rsid w:val="00FD274D"/>
    <w:rsid w:val="00FD473C"/>
    <w:rsid w:val="00FE70E1"/>
    <w:rsid w:val="00FF519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F5B4D"/>
  <w15:docId w15:val="{D936122C-DAC6-4843-90BC-9AA10570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7113"/>
    <w:pPr>
      <w:widowControl w:val="0"/>
      <w:spacing w:line="230" w:lineRule="exact"/>
      <w:jc w:val="both"/>
    </w:pPr>
    <w:rPr>
      <w:rFonts w:ascii="Palatino" w:hAnsi="Palatino"/>
      <w:kern w:val="16"/>
      <w:sz w:val="19"/>
      <w:lang w:val="ca-ES"/>
    </w:rPr>
  </w:style>
  <w:style w:type="paragraph" w:styleId="Ttol1">
    <w:name w:val="heading 1"/>
    <w:basedOn w:val="PARAGRAPH"/>
    <w:next w:val="PARAGRAPHnoindent"/>
    <w:link w:val="Ttol1Car"/>
    <w:uiPriority w:val="9"/>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ol2">
    <w:name w:val="heading 2"/>
    <w:basedOn w:val="Ttol1"/>
    <w:next w:val="PARAGRAPHnoindent"/>
    <w:link w:val="Ttol2Car"/>
    <w:qFormat/>
    <w:rsid w:val="0073587B"/>
    <w:pPr>
      <w:spacing w:before="160" w:after="40" w:line="220" w:lineRule="exact"/>
      <w:ind w:left="360" w:hanging="360"/>
      <w:outlineLvl w:val="1"/>
    </w:pPr>
    <w:rPr>
      <w:smallCaps w:val="0"/>
      <w:sz w:val="20"/>
    </w:rPr>
  </w:style>
  <w:style w:type="paragraph" w:styleId="Ttol3">
    <w:name w:val="heading 3"/>
    <w:basedOn w:val="Ttol2"/>
    <w:next w:val="PARAGRAPHnoindent"/>
    <w:qFormat/>
    <w:rsid w:val="0073587B"/>
    <w:pPr>
      <w:ind w:left="520" w:hanging="520"/>
      <w:outlineLvl w:val="2"/>
    </w:pPr>
    <w:rPr>
      <w:b w:val="0"/>
      <w:i/>
    </w:rPr>
  </w:style>
  <w:style w:type="paragraph" w:styleId="Ttol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ernciadenotaapeudepgina">
    <w:name w:val="footnote reference"/>
    <w:semiHidden/>
    <w:rsid w:val="0073587B"/>
    <w:rPr>
      <w:position w:val="0"/>
      <w:vertAlign w:val="superscript"/>
    </w:rPr>
  </w:style>
  <w:style w:type="paragraph" w:styleId="Textdenotaapeudepgina">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Capalera">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Lletraperdefectedelpargraf"/>
    <w:rsid w:val="0073587B"/>
    <w:rPr>
      <w:rFonts w:ascii="Helvetica Condensed" w:hAnsi="Helvetica Condensed"/>
      <w:color w:val="008000"/>
      <w:sz w:val="18"/>
    </w:rPr>
  </w:style>
  <w:style w:type="paragraph" w:styleId="Peu">
    <w:name w:val="footer"/>
    <w:basedOn w:val="Normal"/>
    <w:rsid w:val="0073587B"/>
    <w:pPr>
      <w:tabs>
        <w:tab w:val="center" w:pos="4320"/>
        <w:tab w:val="right" w:pos="8640"/>
      </w:tabs>
    </w:pPr>
  </w:style>
  <w:style w:type="paragraph" w:customStyle="1" w:styleId="ACKHEAD">
    <w:name w:val="ACK. HEAD"/>
    <w:basedOn w:val="Ttol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Lletraperdefectedelpargraf"/>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ol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denotaapeudepgina"/>
    <w:rsid w:val="0073587B"/>
    <w:pPr>
      <w:framePr w:wrap="notBeside"/>
    </w:pPr>
  </w:style>
  <w:style w:type="character" w:customStyle="1" w:styleId="Footnotereferenceto">
    <w:name w:val="Footnote (reference to)"/>
    <w:basedOn w:val="Refernciadenotaapeudepgina"/>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Lletraperdefectedelpargraf"/>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ol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Enlla">
    <w:name w:val="Hyperlink"/>
    <w:basedOn w:val="Lletraperdefectedelpargraf"/>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Enllavisitat">
    <w:name w:val="FollowedHyperlink"/>
    <w:basedOn w:val="Lletraperdefectedelpargraf"/>
    <w:rsid w:val="0073587B"/>
    <w:rPr>
      <w:color w:val="800080"/>
      <w:u w:val="single"/>
    </w:rPr>
  </w:style>
  <w:style w:type="character" w:styleId="Textennegreta">
    <w:name w:val="Strong"/>
    <w:basedOn w:val="Lletraperdefectedelpargraf"/>
    <w:qFormat/>
    <w:rsid w:val="0073587B"/>
    <w:rPr>
      <w:b/>
      <w:bCs/>
    </w:rPr>
  </w:style>
  <w:style w:type="character" w:styleId="Refernciadecomentari">
    <w:name w:val="annotation reference"/>
    <w:basedOn w:val="Lletraperdefectedelpargraf"/>
    <w:rsid w:val="00887762"/>
    <w:rPr>
      <w:sz w:val="16"/>
      <w:szCs w:val="16"/>
    </w:rPr>
  </w:style>
  <w:style w:type="paragraph" w:styleId="Textdecomentari">
    <w:name w:val="annotation text"/>
    <w:basedOn w:val="Normal"/>
    <w:link w:val="TextdecomentariCar"/>
    <w:rsid w:val="00887762"/>
    <w:rPr>
      <w:sz w:val="20"/>
    </w:rPr>
  </w:style>
  <w:style w:type="character" w:customStyle="1" w:styleId="TextdecomentariCar">
    <w:name w:val="Text de comentari Car"/>
    <w:basedOn w:val="Lletraperdefectedelpargraf"/>
    <w:link w:val="Textdecomentari"/>
    <w:rsid w:val="00887762"/>
    <w:rPr>
      <w:rFonts w:ascii="Palatino" w:hAnsi="Palatino"/>
      <w:kern w:val="16"/>
    </w:rPr>
  </w:style>
  <w:style w:type="paragraph" w:styleId="Temadelcomentari">
    <w:name w:val="annotation subject"/>
    <w:basedOn w:val="Textdecomentari"/>
    <w:next w:val="Textdecomentari"/>
    <w:link w:val="TemadelcomentariCar"/>
    <w:rsid w:val="00887762"/>
    <w:rPr>
      <w:b/>
      <w:bCs/>
    </w:rPr>
  </w:style>
  <w:style w:type="character" w:customStyle="1" w:styleId="TemadelcomentariCar">
    <w:name w:val="Tema del comentari Car"/>
    <w:basedOn w:val="TextdecomentariCar"/>
    <w:link w:val="Temadelcomentari"/>
    <w:rsid w:val="00887762"/>
    <w:rPr>
      <w:rFonts w:ascii="Palatino" w:hAnsi="Palatino"/>
      <w:b/>
      <w:bCs/>
      <w:kern w:val="16"/>
    </w:rPr>
  </w:style>
  <w:style w:type="paragraph" w:styleId="Revisi">
    <w:name w:val="Revision"/>
    <w:hidden/>
    <w:uiPriority w:val="99"/>
    <w:semiHidden/>
    <w:rsid w:val="00887762"/>
    <w:rPr>
      <w:rFonts w:ascii="Palatino" w:hAnsi="Palatino"/>
      <w:kern w:val="16"/>
      <w:sz w:val="19"/>
    </w:rPr>
  </w:style>
  <w:style w:type="paragraph" w:styleId="Textdeglobus">
    <w:name w:val="Balloon Text"/>
    <w:basedOn w:val="Normal"/>
    <w:link w:val="TextdeglobusCar"/>
    <w:rsid w:val="00887762"/>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rsid w:val="00887762"/>
    <w:rPr>
      <w:rFonts w:ascii="Tahoma" w:hAnsi="Tahoma" w:cs="Tahoma"/>
      <w:kern w:val="16"/>
      <w:sz w:val="16"/>
      <w:szCs w:val="16"/>
    </w:rPr>
  </w:style>
  <w:style w:type="character" w:customStyle="1" w:styleId="Ttol2Car">
    <w:name w:val="Títol 2 Car"/>
    <w:basedOn w:val="Lletraperdefectedelpargraf"/>
    <w:link w:val="Ttol2"/>
    <w:rsid w:val="00D57F2D"/>
    <w:rPr>
      <w:rFonts w:ascii="Helvetica" w:hAnsi="Helvetica"/>
      <w:b/>
      <w:kern w:val="16"/>
      <w:lang w:val="ca-ES"/>
    </w:rPr>
  </w:style>
  <w:style w:type="character" w:customStyle="1" w:styleId="Ttol1Car">
    <w:name w:val="Títol 1 Car"/>
    <w:basedOn w:val="Lletraperdefectedelpargraf"/>
    <w:link w:val="Ttol1"/>
    <w:uiPriority w:val="9"/>
    <w:rsid w:val="00D57F2D"/>
    <w:rPr>
      <w:rFonts w:ascii="Helvetica" w:hAnsi="Helvetica"/>
      <w:b/>
      <w:smallCaps/>
      <w:kern w:val="16"/>
      <w:sz w:val="23"/>
      <w:lang w:val="ca-ES"/>
    </w:rPr>
  </w:style>
  <w:style w:type="paragraph" w:styleId="Bibliografia">
    <w:name w:val="Bibliography"/>
    <w:basedOn w:val="Normal"/>
    <w:next w:val="Normal"/>
    <w:uiPriority w:val="37"/>
    <w:unhideWhenUsed/>
    <w:rsid w:val="00234795"/>
  </w:style>
  <w:style w:type="table" w:styleId="Taulaambquadrcula">
    <w:name w:val="Table Grid"/>
    <w:basedOn w:val="Taulanormal"/>
    <w:rsid w:val="000234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asenzilla3">
    <w:name w:val="Plain Table 3"/>
    <w:basedOn w:val="Taulanormal"/>
    <w:uiPriority w:val="43"/>
    <w:rsid w:val="0002343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ulasenzilla1">
    <w:name w:val="Plain Table 1"/>
    <w:basedOn w:val="Taulanormal"/>
    <w:uiPriority w:val="41"/>
    <w:rsid w:val="000234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ulaambquadrcula1clara">
    <w:name w:val="Grid Table 1 Light"/>
    <w:basedOn w:val="Taulanormal"/>
    <w:uiPriority w:val="46"/>
    <w:rsid w:val="000234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ulaambquadrcula5fosca">
    <w:name w:val="Grid Table 5 Dark"/>
    <w:basedOn w:val="Taulanormal"/>
    <w:uiPriority w:val="50"/>
    <w:rsid w:val="000234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ulaambquadrcula6decolors">
    <w:name w:val="Grid Table 6 Colorful"/>
    <w:basedOn w:val="Taulanormal"/>
    <w:uiPriority w:val="51"/>
    <w:rsid w:val="0002343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90055">
      <w:bodyDiv w:val="1"/>
      <w:marLeft w:val="0"/>
      <w:marRight w:val="0"/>
      <w:marTop w:val="0"/>
      <w:marBottom w:val="0"/>
      <w:divBdr>
        <w:top w:val="none" w:sz="0" w:space="0" w:color="auto"/>
        <w:left w:val="none" w:sz="0" w:space="0" w:color="auto"/>
        <w:bottom w:val="none" w:sz="0" w:space="0" w:color="auto"/>
        <w:right w:val="none" w:sz="0" w:space="0" w:color="auto"/>
      </w:divBdr>
    </w:div>
    <w:div w:id="34234919">
      <w:bodyDiv w:val="1"/>
      <w:marLeft w:val="0"/>
      <w:marRight w:val="0"/>
      <w:marTop w:val="0"/>
      <w:marBottom w:val="0"/>
      <w:divBdr>
        <w:top w:val="none" w:sz="0" w:space="0" w:color="auto"/>
        <w:left w:val="none" w:sz="0" w:space="0" w:color="auto"/>
        <w:bottom w:val="none" w:sz="0" w:space="0" w:color="auto"/>
        <w:right w:val="none" w:sz="0" w:space="0" w:color="auto"/>
      </w:divBdr>
    </w:div>
    <w:div w:id="66847734">
      <w:bodyDiv w:val="1"/>
      <w:marLeft w:val="0"/>
      <w:marRight w:val="0"/>
      <w:marTop w:val="0"/>
      <w:marBottom w:val="0"/>
      <w:divBdr>
        <w:top w:val="none" w:sz="0" w:space="0" w:color="auto"/>
        <w:left w:val="none" w:sz="0" w:space="0" w:color="auto"/>
        <w:bottom w:val="none" w:sz="0" w:space="0" w:color="auto"/>
        <w:right w:val="none" w:sz="0" w:space="0" w:color="auto"/>
      </w:divBdr>
    </w:div>
    <w:div w:id="103577867">
      <w:bodyDiv w:val="1"/>
      <w:marLeft w:val="0"/>
      <w:marRight w:val="0"/>
      <w:marTop w:val="0"/>
      <w:marBottom w:val="0"/>
      <w:divBdr>
        <w:top w:val="none" w:sz="0" w:space="0" w:color="auto"/>
        <w:left w:val="none" w:sz="0" w:space="0" w:color="auto"/>
        <w:bottom w:val="none" w:sz="0" w:space="0" w:color="auto"/>
        <w:right w:val="none" w:sz="0" w:space="0" w:color="auto"/>
      </w:divBdr>
    </w:div>
    <w:div w:id="135345091">
      <w:bodyDiv w:val="1"/>
      <w:marLeft w:val="0"/>
      <w:marRight w:val="0"/>
      <w:marTop w:val="0"/>
      <w:marBottom w:val="0"/>
      <w:divBdr>
        <w:top w:val="none" w:sz="0" w:space="0" w:color="auto"/>
        <w:left w:val="none" w:sz="0" w:space="0" w:color="auto"/>
        <w:bottom w:val="none" w:sz="0" w:space="0" w:color="auto"/>
        <w:right w:val="none" w:sz="0" w:space="0" w:color="auto"/>
      </w:divBdr>
    </w:div>
    <w:div w:id="136188449">
      <w:bodyDiv w:val="1"/>
      <w:marLeft w:val="0"/>
      <w:marRight w:val="0"/>
      <w:marTop w:val="0"/>
      <w:marBottom w:val="0"/>
      <w:divBdr>
        <w:top w:val="none" w:sz="0" w:space="0" w:color="auto"/>
        <w:left w:val="none" w:sz="0" w:space="0" w:color="auto"/>
        <w:bottom w:val="none" w:sz="0" w:space="0" w:color="auto"/>
        <w:right w:val="none" w:sz="0" w:space="0" w:color="auto"/>
      </w:divBdr>
    </w:div>
    <w:div w:id="142239970">
      <w:bodyDiv w:val="1"/>
      <w:marLeft w:val="0"/>
      <w:marRight w:val="0"/>
      <w:marTop w:val="0"/>
      <w:marBottom w:val="0"/>
      <w:divBdr>
        <w:top w:val="none" w:sz="0" w:space="0" w:color="auto"/>
        <w:left w:val="none" w:sz="0" w:space="0" w:color="auto"/>
        <w:bottom w:val="none" w:sz="0" w:space="0" w:color="auto"/>
        <w:right w:val="none" w:sz="0" w:space="0" w:color="auto"/>
      </w:divBdr>
    </w:div>
    <w:div w:id="201404613">
      <w:bodyDiv w:val="1"/>
      <w:marLeft w:val="0"/>
      <w:marRight w:val="0"/>
      <w:marTop w:val="0"/>
      <w:marBottom w:val="0"/>
      <w:divBdr>
        <w:top w:val="none" w:sz="0" w:space="0" w:color="auto"/>
        <w:left w:val="none" w:sz="0" w:space="0" w:color="auto"/>
        <w:bottom w:val="none" w:sz="0" w:space="0" w:color="auto"/>
        <w:right w:val="none" w:sz="0" w:space="0" w:color="auto"/>
      </w:divBdr>
    </w:div>
    <w:div w:id="204099175">
      <w:bodyDiv w:val="1"/>
      <w:marLeft w:val="0"/>
      <w:marRight w:val="0"/>
      <w:marTop w:val="0"/>
      <w:marBottom w:val="0"/>
      <w:divBdr>
        <w:top w:val="none" w:sz="0" w:space="0" w:color="auto"/>
        <w:left w:val="none" w:sz="0" w:space="0" w:color="auto"/>
        <w:bottom w:val="none" w:sz="0" w:space="0" w:color="auto"/>
        <w:right w:val="none" w:sz="0" w:space="0" w:color="auto"/>
      </w:divBdr>
    </w:div>
    <w:div w:id="214976176">
      <w:bodyDiv w:val="1"/>
      <w:marLeft w:val="0"/>
      <w:marRight w:val="0"/>
      <w:marTop w:val="0"/>
      <w:marBottom w:val="0"/>
      <w:divBdr>
        <w:top w:val="none" w:sz="0" w:space="0" w:color="auto"/>
        <w:left w:val="none" w:sz="0" w:space="0" w:color="auto"/>
        <w:bottom w:val="none" w:sz="0" w:space="0" w:color="auto"/>
        <w:right w:val="none" w:sz="0" w:space="0" w:color="auto"/>
      </w:divBdr>
    </w:div>
    <w:div w:id="228275436">
      <w:bodyDiv w:val="1"/>
      <w:marLeft w:val="0"/>
      <w:marRight w:val="0"/>
      <w:marTop w:val="0"/>
      <w:marBottom w:val="0"/>
      <w:divBdr>
        <w:top w:val="none" w:sz="0" w:space="0" w:color="auto"/>
        <w:left w:val="none" w:sz="0" w:space="0" w:color="auto"/>
        <w:bottom w:val="none" w:sz="0" w:space="0" w:color="auto"/>
        <w:right w:val="none" w:sz="0" w:space="0" w:color="auto"/>
      </w:divBdr>
    </w:div>
    <w:div w:id="239222048">
      <w:bodyDiv w:val="1"/>
      <w:marLeft w:val="0"/>
      <w:marRight w:val="0"/>
      <w:marTop w:val="0"/>
      <w:marBottom w:val="0"/>
      <w:divBdr>
        <w:top w:val="none" w:sz="0" w:space="0" w:color="auto"/>
        <w:left w:val="none" w:sz="0" w:space="0" w:color="auto"/>
        <w:bottom w:val="none" w:sz="0" w:space="0" w:color="auto"/>
        <w:right w:val="none" w:sz="0" w:space="0" w:color="auto"/>
      </w:divBdr>
    </w:div>
    <w:div w:id="241304301">
      <w:bodyDiv w:val="1"/>
      <w:marLeft w:val="0"/>
      <w:marRight w:val="0"/>
      <w:marTop w:val="0"/>
      <w:marBottom w:val="0"/>
      <w:divBdr>
        <w:top w:val="none" w:sz="0" w:space="0" w:color="auto"/>
        <w:left w:val="none" w:sz="0" w:space="0" w:color="auto"/>
        <w:bottom w:val="none" w:sz="0" w:space="0" w:color="auto"/>
        <w:right w:val="none" w:sz="0" w:space="0" w:color="auto"/>
      </w:divBdr>
    </w:div>
    <w:div w:id="247815332">
      <w:bodyDiv w:val="1"/>
      <w:marLeft w:val="0"/>
      <w:marRight w:val="0"/>
      <w:marTop w:val="0"/>
      <w:marBottom w:val="0"/>
      <w:divBdr>
        <w:top w:val="none" w:sz="0" w:space="0" w:color="auto"/>
        <w:left w:val="none" w:sz="0" w:space="0" w:color="auto"/>
        <w:bottom w:val="none" w:sz="0" w:space="0" w:color="auto"/>
        <w:right w:val="none" w:sz="0" w:space="0" w:color="auto"/>
      </w:divBdr>
    </w:div>
    <w:div w:id="253785340">
      <w:bodyDiv w:val="1"/>
      <w:marLeft w:val="0"/>
      <w:marRight w:val="0"/>
      <w:marTop w:val="0"/>
      <w:marBottom w:val="0"/>
      <w:divBdr>
        <w:top w:val="none" w:sz="0" w:space="0" w:color="auto"/>
        <w:left w:val="none" w:sz="0" w:space="0" w:color="auto"/>
        <w:bottom w:val="none" w:sz="0" w:space="0" w:color="auto"/>
        <w:right w:val="none" w:sz="0" w:space="0" w:color="auto"/>
      </w:divBdr>
    </w:div>
    <w:div w:id="255096290">
      <w:bodyDiv w:val="1"/>
      <w:marLeft w:val="0"/>
      <w:marRight w:val="0"/>
      <w:marTop w:val="0"/>
      <w:marBottom w:val="0"/>
      <w:divBdr>
        <w:top w:val="none" w:sz="0" w:space="0" w:color="auto"/>
        <w:left w:val="none" w:sz="0" w:space="0" w:color="auto"/>
        <w:bottom w:val="none" w:sz="0" w:space="0" w:color="auto"/>
        <w:right w:val="none" w:sz="0" w:space="0" w:color="auto"/>
      </w:divBdr>
    </w:div>
    <w:div w:id="267353462">
      <w:bodyDiv w:val="1"/>
      <w:marLeft w:val="0"/>
      <w:marRight w:val="0"/>
      <w:marTop w:val="0"/>
      <w:marBottom w:val="0"/>
      <w:divBdr>
        <w:top w:val="none" w:sz="0" w:space="0" w:color="auto"/>
        <w:left w:val="none" w:sz="0" w:space="0" w:color="auto"/>
        <w:bottom w:val="none" w:sz="0" w:space="0" w:color="auto"/>
        <w:right w:val="none" w:sz="0" w:space="0" w:color="auto"/>
      </w:divBdr>
    </w:div>
    <w:div w:id="270090026">
      <w:bodyDiv w:val="1"/>
      <w:marLeft w:val="0"/>
      <w:marRight w:val="0"/>
      <w:marTop w:val="0"/>
      <w:marBottom w:val="0"/>
      <w:divBdr>
        <w:top w:val="none" w:sz="0" w:space="0" w:color="auto"/>
        <w:left w:val="none" w:sz="0" w:space="0" w:color="auto"/>
        <w:bottom w:val="none" w:sz="0" w:space="0" w:color="auto"/>
        <w:right w:val="none" w:sz="0" w:space="0" w:color="auto"/>
      </w:divBdr>
    </w:div>
    <w:div w:id="281765179">
      <w:bodyDiv w:val="1"/>
      <w:marLeft w:val="0"/>
      <w:marRight w:val="0"/>
      <w:marTop w:val="0"/>
      <w:marBottom w:val="0"/>
      <w:divBdr>
        <w:top w:val="none" w:sz="0" w:space="0" w:color="auto"/>
        <w:left w:val="none" w:sz="0" w:space="0" w:color="auto"/>
        <w:bottom w:val="none" w:sz="0" w:space="0" w:color="auto"/>
        <w:right w:val="none" w:sz="0" w:space="0" w:color="auto"/>
      </w:divBdr>
    </w:div>
    <w:div w:id="322439862">
      <w:bodyDiv w:val="1"/>
      <w:marLeft w:val="0"/>
      <w:marRight w:val="0"/>
      <w:marTop w:val="0"/>
      <w:marBottom w:val="0"/>
      <w:divBdr>
        <w:top w:val="none" w:sz="0" w:space="0" w:color="auto"/>
        <w:left w:val="none" w:sz="0" w:space="0" w:color="auto"/>
        <w:bottom w:val="none" w:sz="0" w:space="0" w:color="auto"/>
        <w:right w:val="none" w:sz="0" w:space="0" w:color="auto"/>
      </w:divBdr>
    </w:div>
    <w:div w:id="339235517">
      <w:bodyDiv w:val="1"/>
      <w:marLeft w:val="0"/>
      <w:marRight w:val="0"/>
      <w:marTop w:val="0"/>
      <w:marBottom w:val="0"/>
      <w:divBdr>
        <w:top w:val="none" w:sz="0" w:space="0" w:color="auto"/>
        <w:left w:val="none" w:sz="0" w:space="0" w:color="auto"/>
        <w:bottom w:val="none" w:sz="0" w:space="0" w:color="auto"/>
        <w:right w:val="none" w:sz="0" w:space="0" w:color="auto"/>
      </w:divBdr>
    </w:div>
    <w:div w:id="356859357">
      <w:bodyDiv w:val="1"/>
      <w:marLeft w:val="0"/>
      <w:marRight w:val="0"/>
      <w:marTop w:val="0"/>
      <w:marBottom w:val="0"/>
      <w:divBdr>
        <w:top w:val="none" w:sz="0" w:space="0" w:color="auto"/>
        <w:left w:val="none" w:sz="0" w:space="0" w:color="auto"/>
        <w:bottom w:val="none" w:sz="0" w:space="0" w:color="auto"/>
        <w:right w:val="none" w:sz="0" w:space="0" w:color="auto"/>
      </w:divBdr>
    </w:div>
    <w:div w:id="363487907">
      <w:bodyDiv w:val="1"/>
      <w:marLeft w:val="0"/>
      <w:marRight w:val="0"/>
      <w:marTop w:val="0"/>
      <w:marBottom w:val="0"/>
      <w:divBdr>
        <w:top w:val="none" w:sz="0" w:space="0" w:color="auto"/>
        <w:left w:val="none" w:sz="0" w:space="0" w:color="auto"/>
        <w:bottom w:val="none" w:sz="0" w:space="0" w:color="auto"/>
        <w:right w:val="none" w:sz="0" w:space="0" w:color="auto"/>
      </w:divBdr>
    </w:div>
    <w:div w:id="390421947">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
    <w:div w:id="430710664">
      <w:bodyDiv w:val="1"/>
      <w:marLeft w:val="0"/>
      <w:marRight w:val="0"/>
      <w:marTop w:val="0"/>
      <w:marBottom w:val="0"/>
      <w:divBdr>
        <w:top w:val="none" w:sz="0" w:space="0" w:color="auto"/>
        <w:left w:val="none" w:sz="0" w:space="0" w:color="auto"/>
        <w:bottom w:val="none" w:sz="0" w:space="0" w:color="auto"/>
        <w:right w:val="none" w:sz="0" w:space="0" w:color="auto"/>
      </w:divBdr>
    </w:div>
    <w:div w:id="431515464">
      <w:bodyDiv w:val="1"/>
      <w:marLeft w:val="0"/>
      <w:marRight w:val="0"/>
      <w:marTop w:val="0"/>
      <w:marBottom w:val="0"/>
      <w:divBdr>
        <w:top w:val="none" w:sz="0" w:space="0" w:color="auto"/>
        <w:left w:val="none" w:sz="0" w:space="0" w:color="auto"/>
        <w:bottom w:val="none" w:sz="0" w:space="0" w:color="auto"/>
        <w:right w:val="none" w:sz="0" w:space="0" w:color="auto"/>
      </w:divBdr>
    </w:div>
    <w:div w:id="437606206">
      <w:bodyDiv w:val="1"/>
      <w:marLeft w:val="0"/>
      <w:marRight w:val="0"/>
      <w:marTop w:val="0"/>
      <w:marBottom w:val="0"/>
      <w:divBdr>
        <w:top w:val="none" w:sz="0" w:space="0" w:color="auto"/>
        <w:left w:val="none" w:sz="0" w:space="0" w:color="auto"/>
        <w:bottom w:val="none" w:sz="0" w:space="0" w:color="auto"/>
        <w:right w:val="none" w:sz="0" w:space="0" w:color="auto"/>
      </w:divBdr>
    </w:div>
    <w:div w:id="449398787">
      <w:bodyDiv w:val="1"/>
      <w:marLeft w:val="0"/>
      <w:marRight w:val="0"/>
      <w:marTop w:val="0"/>
      <w:marBottom w:val="0"/>
      <w:divBdr>
        <w:top w:val="none" w:sz="0" w:space="0" w:color="auto"/>
        <w:left w:val="none" w:sz="0" w:space="0" w:color="auto"/>
        <w:bottom w:val="none" w:sz="0" w:space="0" w:color="auto"/>
        <w:right w:val="none" w:sz="0" w:space="0" w:color="auto"/>
      </w:divBdr>
    </w:div>
    <w:div w:id="461659995">
      <w:bodyDiv w:val="1"/>
      <w:marLeft w:val="0"/>
      <w:marRight w:val="0"/>
      <w:marTop w:val="0"/>
      <w:marBottom w:val="0"/>
      <w:divBdr>
        <w:top w:val="none" w:sz="0" w:space="0" w:color="auto"/>
        <w:left w:val="none" w:sz="0" w:space="0" w:color="auto"/>
        <w:bottom w:val="none" w:sz="0" w:space="0" w:color="auto"/>
        <w:right w:val="none" w:sz="0" w:space="0" w:color="auto"/>
      </w:divBdr>
    </w:div>
    <w:div w:id="483815852">
      <w:bodyDiv w:val="1"/>
      <w:marLeft w:val="0"/>
      <w:marRight w:val="0"/>
      <w:marTop w:val="0"/>
      <w:marBottom w:val="0"/>
      <w:divBdr>
        <w:top w:val="none" w:sz="0" w:space="0" w:color="auto"/>
        <w:left w:val="none" w:sz="0" w:space="0" w:color="auto"/>
        <w:bottom w:val="none" w:sz="0" w:space="0" w:color="auto"/>
        <w:right w:val="none" w:sz="0" w:space="0" w:color="auto"/>
      </w:divBdr>
    </w:div>
    <w:div w:id="485901652">
      <w:bodyDiv w:val="1"/>
      <w:marLeft w:val="0"/>
      <w:marRight w:val="0"/>
      <w:marTop w:val="0"/>
      <w:marBottom w:val="0"/>
      <w:divBdr>
        <w:top w:val="none" w:sz="0" w:space="0" w:color="auto"/>
        <w:left w:val="none" w:sz="0" w:space="0" w:color="auto"/>
        <w:bottom w:val="none" w:sz="0" w:space="0" w:color="auto"/>
        <w:right w:val="none" w:sz="0" w:space="0" w:color="auto"/>
      </w:divBdr>
    </w:div>
    <w:div w:id="502162301">
      <w:bodyDiv w:val="1"/>
      <w:marLeft w:val="0"/>
      <w:marRight w:val="0"/>
      <w:marTop w:val="0"/>
      <w:marBottom w:val="0"/>
      <w:divBdr>
        <w:top w:val="none" w:sz="0" w:space="0" w:color="auto"/>
        <w:left w:val="none" w:sz="0" w:space="0" w:color="auto"/>
        <w:bottom w:val="none" w:sz="0" w:space="0" w:color="auto"/>
        <w:right w:val="none" w:sz="0" w:space="0" w:color="auto"/>
      </w:divBdr>
    </w:div>
    <w:div w:id="506218417">
      <w:bodyDiv w:val="1"/>
      <w:marLeft w:val="0"/>
      <w:marRight w:val="0"/>
      <w:marTop w:val="0"/>
      <w:marBottom w:val="0"/>
      <w:divBdr>
        <w:top w:val="none" w:sz="0" w:space="0" w:color="auto"/>
        <w:left w:val="none" w:sz="0" w:space="0" w:color="auto"/>
        <w:bottom w:val="none" w:sz="0" w:space="0" w:color="auto"/>
        <w:right w:val="none" w:sz="0" w:space="0" w:color="auto"/>
      </w:divBdr>
    </w:div>
    <w:div w:id="532035310">
      <w:bodyDiv w:val="1"/>
      <w:marLeft w:val="0"/>
      <w:marRight w:val="0"/>
      <w:marTop w:val="0"/>
      <w:marBottom w:val="0"/>
      <w:divBdr>
        <w:top w:val="none" w:sz="0" w:space="0" w:color="auto"/>
        <w:left w:val="none" w:sz="0" w:space="0" w:color="auto"/>
        <w:bottom w:val="none" w:sz="0" w:space="0" w:color="auto"/>
        <w:right w:val="none" w:sz="0" w:space="0" w:color="auto"/>
      </w:divBdr>
    </w:div>
    <w:div w:id="533150943">
      <w:bodyDiv w:val="1"/>
      <w:marLeft w:val="0"/>
      <w:marRight w:val="0"/>
      <w:marTop w:val="0"/>
      <w:marBottom w:val="0"/>
      <w:divBdr>
        <w:top w:val="none" w:sz="0" w:space="0" w:color="auto"/>
        <w:left w:val="none" w:sz="0" w:space="0" w:color="auto"/>
        <w:bottom w:val="none" w:sz="0" w:space="0" w:color="auto"/>
        <w:right w:val="none" w:sz="0" w:space="0" w:color="auto"/>
      </w:divBdr>
    </w:div>
    <w:div w:id="583993889">
      <w:bodyDiv w:val="1"/>
      <w:marLeft w:val="0"/>
      <w:marRight w:val="0"/>
      <w:marTop w:val="0"/>
      <w:marBottom w:val="0"/>
      <w:divBdr>
        <w:top w:val="none" w:sz="0" w:space="0" w:color="auto"/>
        <w:left w:val="none" w:sz="0" w:space="0" w:color="auto"/>
        <w:bottom w:val="none" w:sz="0" w:space="0" w:color="auto"/>
        <w:right w:val="none" w:sz="0" w:space="0" w:color="auto"/>
      </w:divBdr>
    </w:div>
    <w:div w:id="585580295">
      <w:bodyDiv w:val="1"/>
      <w:marLeft w:val="0"/>
      <w:marRight w:val="0"/>
      <w:marTop w:val="0"/>
      <w:marBottom w:val="0"/>
      <w:divBdr>
        <w:top w:val="none" w:sz="0" w:space="0" w:color="auto"/>
        <w:left w:val="none" w:sz="0" w:space="0" w:color="auto"/>
        <w:bottom w:val="none" w:sz="0" w:space="0" w:color="auto"/>
        <w:right w:val="none" w:sz="0" w:space="0" w:color="auto"/>
      </w:divBdr>
    </w:div>
    <w:div w:id="621351939">
      <w:bodyDiv w:val="1"/>
      <w:marLeft w:val="0"/>
      <w:marRight w:val="0"/>
      <w:marTop w:val="0"/>
      <w:marBottom w:val="0"/>
      <w:divBdr>
        <w:top w:val="none" w:sz="0" w:space="0" w:color="auto"/>
        <w:left w:val="none" w:sz="0" w:space="0" w:color="auto"/>
        <w:bottom w:val="none" w:sz="0" w:space="0" w:color="auto"/>
        <w:right w:val="none" w:sz="0" w:space="0" w:color="auto"/>
      </w:divBdr>
    </w:div>
    <w:div w:id="669061305">
      <w:bodyDiv w:val="1"/>
      <w:marLeft w:val="0"/>
      <w:marRight w:val="0"/>
      <w:marTop w:val="0"/>
      <w:marBottom w:val="0"/>
      <w:divBdr>
        <w:top w:val="none" w:sz="0" w:space="0" w:color="auto"/>
        <w:left w:val="none" w:sz="0" w:space="0" w:color="auto"/>
        <w:bottom w:val="none" w:sz="0" w:space="0" w:color="auto"/>
        <w:right w:val="none" w:sz="0" w:space="0" w:color="auto"/>
      </w:divBdr>
    </w:div>
    <w:div w:id="693533463">
      <w:bodyDiv w:val="1"/>
      <w:marLeft w:val="0"/>
      <w:marRight w:val="0"/>
      <w:marTop w:val="0"/>
      <w:marBottom w:val="0"/>
      <w:divBdr>
        <w:top w:val="none" w:sz="0" w:space="0" w:color="auto"/>
        <w:left w:val="none" w:sz="0" w:space="0" w:color="auto"/>
        <w:bottom w:val="none" w:sz="0" w:space="0" w:color="auto"/>
        <w:right w:val="none" w:sz="0" w:space="0" w:color="auto"/>
      </w:divBdr>
    </w:div>
    <w:div w:id="696933486">
      <w:bodyDiv w:val="1"/>
      <w:marLeft w:val="0"/>
      <w:marRight w:val="0"/>
      <w:marTop w:val="0"/>
      <w:marBottom w:val="0"/>
      <w:divBdr>
        <w:top w:val="none" w:sz="0" w:space="0" w:color="auto"/>
        <w:left w:val="none" w:sz="0" w:space="0" w:color="auto"/>
        <w:bottom w:val="none" w:sz="0" w:space="0" w:color="auto"/>
        <w:right w:val="none" w:sz="0" w:space="0" w:color="auto"/>
      </w:divBdr>
    </w:div>
    <w:div w:id="727799599">
      <w:bodyDiv w:val="1"/>
      <w:marLeft w:val="0"/>
      <w:marRight w:val="0"/>
      <w:marTop w:val="0"/>
      <w:marBottom w:val="0"/>
      <w:divBdr>
        <w:top w:val="none" w:sz="0" w:space="0" w:color="auto"/>
        <w:left w:val="none" w:sz="0" w:space="0" w:color="auto"/>
        <w:bottom w:val="none" w:sz="0" w:space="0" w:color="auto"/>
        <w:right w:val="none" w:sz="0" w:space="0" w:color="auto"/>
      </w:divBdr>
    </w:div>
    <w:div w:id="746656773">
      <w:bodyDiv w:val="1"/>
      <w:marLeft w:val="0"/>
      <w:marRight w:val="0"/>
      <w:marTop w:val="0"/>
      <w:marBottom w:val="0"/>
      <w:divBdr>
        <w:top w:val="none" w:sz="0" w:space="0" w:color="auto"/>
        <w:left w:val="none" w:sz="0" w:space="0" w:color="auto"/>
        <w:bottom w:val="none" w:sz="0" w:space="0" w:color="auto"/>
        <w:right w:val="none" w:sz="0" w:space="0" w:color="auto"/>
      </w:divBdr>
    </w:div>
    <w:div w:id="755325455">
      <w:bodyDiv w:val="1"/>
      <w:marLeft w:val="0"/>
      <w:marRight w:val="0"/>
      <w:marTop w:val="0"/>
      <w:marBottom w:val="0"/>
      <w:divBdr>
        <w:top w:val="none" w:sz="0" w:space="0" w:color="auto"/>
        <w:left w:val="none" w:sz="0" w:space="0" w:color="auto"/>
        <w:bottom w:val="none" w:sz="0" w:space="0" w:color="auto"/>
        <w:right w:val="none" w:sz="0" w:space="0" w:color="auto"/>
      </w:divBdr>
    </w:div>
    <w:div w:id="786967128">
      <w:bodyDiv w:val="1"/>
      <w:marLeft w:val="0"/>
      <w:marRight w:val="0"/>
      <w:marTop w:val="0"/>
      <w:marBottom w:val="0"/>
      <w:divBdr>
        <w:top w:val="none" w:sz="0" w:space="0" w:color="auto"/>
        <w:left w:val="none" w:sz="0" w:space="0" w:color="auto"/>
        <w:bottom w:val="none" w:sz="0" w:space="0" w:color="auto"/>
        <w:right w:val="none" w:sz="0" w:space="0" w:color="auto"/>
      </w:divBdr>
    </w:div>
    <w:div w:id="800534212">
      <w:bodyDiv w:val="1"/>
      <w:marLeft w:val="0"/>
      <w:marRight w:val="0"/>
      <w:marTop w:val="0"/>
      <w:marBottom w:val="0"/>
      <w:divBdr>
        <w:top w:val="none" w:sz="0" w:space="0" w:color="auto"/>
        <w:left w:val="none" w:sz="0" w:space="0" w:color="auto"/>
        <w:bottom w:val="none" w:sz="0" w:space="0" w:color="auto"/>
        <w:right w:val="none" w:sz="0" w:space="0" w:color="auto"/>
      </w:divBdr>
    </w:div>
    <w:div w:id="827671435">
      <w:bodyDiv w:val="1"/>
      <w:marLeft w:val="0"/>
      <w:marRight w:val="0"/>
      <w:marTop w:val="0"/>
      <w:marBottom w:val="0"/>
      <w:divBdr>
        <w:top w:val="none" w:sz="0" w:space="0" w:color="auto"/>
        <w:left w:val="none" w:sz="0" w:space="0" w:color="auto"/>
        <w:bottom w:val="none" w:sz="0" w:space="0" w:color="auto"/>
        <w:right w:val="none" w:sz="0" w:space="0" w:color="auto"/>
      </w:divBdr>
    </w:div>
    <w:div w:id="843475360">
      <w:bodyDiv w:val="1"/>
      <w:marLeft w:val="0"/>
      <w:marRight w:val="0"/>
      <w:marTop w:val="0"/>
      <w:marBottom w:val="0"/>
      <w:divBdr>
        <w:top w:val="none" w:sz="0" w:space="0" w:color="auto"/>
        <w:left w:val="none" w:sz="0" w:space="0" w:color="auto"/>
        <w:bottom w:val="none" w:sz="0" w:space="0" w:color="auto"/>
        <w:right w:val="none" w:sz="0" w:space="0" w:color="auto"/>
      </w:divBdr>
    </w:div>
    <w:div w:id="861014888">
      <w:bodyDiv w:val="1"/>
      <w:marLeft w:val="0"/>
      <w:marRight w:val="0"/>
      <w:marTop w:val="0"/>
      <w:marBottom w:val="0"/>
      <w:divBdr>
        <w:top w:val="none" w:sz="0" w:space="0" w:color="auto"/>
        <w:left w:val="none" w:sz="0" w:space="0" w:color="auto"/>
        <w:bottom w:val="none" w:sz="0" w:space="0" w:color="auto"/>
        <w:right w:val="none" w:sz="0" w:space="0" w:color="auto"/>
      </w:divBdr>
    </w:div>
    <w:div w:id="869799174">
      <w:bodyDiv w:val="1"/>
      <w:marLeft w:val="0"/>
      <w:marRight w:val="0"/>
      <w:marTop w:val="0"/>
      <w:marBottom w:val="0"/>
      <w:divBdr>
        <w:top w:val="none" w:sz="0" w:space="0" w:color="auto"/>
        <w:left w:val="none" w:sz="0" w:space="0" w:color="auto"/>
        <w:bottom w:val="none" w:sz="0" w:space="0" w:color="auto"/>
        <w:right w:val="none" w:sz="0" w:space="0" w:color="auto"/>
      </w:divBdr>
    </w:div>
    <w:div w:id="876088544">
      <w:bodyDiv w:val="1"/>
      <w:marLeft w:val="0"/>
      <w:marRight w:val="0"/>
      <w:marTop w:val="0"/>
      <w:marBottom w:val="0"/>
      <w:divBdr>
        <w:top w:val="none" w:sz="0" w:space="0" w:color="auto"/>
        <w:left w:val="none" w:sz="0" w:space="0" w:color="auto"/>
        <w:bottom w:val="none" w:sz="0" w:space="0" w:color="auto"/>
        <w:right w:val="none" w:sz="0" w:space="0" w:color="auto"/>
      </w:divBdr>
    </w:div>
    <w:div w:id="902525334">
      <w:bodyDiv w:val="1"/>
      <w:marLeft w:val="0"/>
      <w:marRight w:val="0"/>
      <w:marTop w:val="0"/>
      <w:marBottom w:val="0"/>
      <w:divBdr>
        <w:top w:val="none" w:sz="0" w:space="0" w:color="auto"/>
        <w:left w:val="none" w:sz="0" w:space="0" w:color="auto"/>
        <w:bottom w:val="none" w:sz="0" w:space="0" w:color="auto"/>
        <w:right w:val="none" w:sz="0" w:space="0" w:color="auto"/>
      </w:divBdr>
    </w:div>
    <w:div w:id="932326475">
      <w:bodyDiv w:val="1"/>
      <w:marLeft w:val="0"/>
      <w:marRight w:val="0"/>
      <w:marTop w:val="0"/>
      <w:marBottom w:val="0"/>
      <w:divBdr>
        <w:top w:val="none" w:sz="0" w:space="0" w:color="auto"/>
        <w:left w:val="none" w:sz="0" w:space="0" w:color="auto"/>
        <w:bottom w:val="none" w:sz="0" w:space="0" w:color="auto"/>
        <w:right w:val="none" w:sz="0" w:space="0" w:color="auto"/>
      </w:divBdr>
    </w:div>
    <w:div w:id="943924641">
      <w:bodyDiv w:val="1"/>
      <w:marLeft w:val="0"/>
      <w:marRight w:val="0"/>
      <w:marTop w:val="0"/>
      <w:marBottom w:val="0"/>
      <w:divBdr>
        <w:top w:val="none" w:sz="0" w:space="0" w:color="auto"/>
        <w:left w:val="none" w:sz="0" w:space="0" w:color="auto"/>
        <w:bottom w:val="none" w:sz="0" w:space="0" w:color="auto"/>
        <w:right w:val="none" w:sz="0" w:space="0" w:color="auto"/>
      </w:divBdr>
    </w:div>
    <w:div w:id="952974478">
      <w:bodyDiv w:val="1"/>
      <w:marLeft w:val="0"/>
      <w:marRight w:val="0"/>
      <w:marTop w:val="0"/>
      <w:marBottom w:val="0"/>
      <w:divBdr>
        <w:top w:val="none" w:sz="0" w:space="0" w:color="auto"/>
        <w:left w:val="none" w:sz="0" w:space="0" w:color="auto"/>
        <w:bottom w:val="none" w:sz="0" w:space="0" w:color="auto"/>
        <w:right w:val="none" w:sz="0" w:space="0" w:color="auto"/>
      </w:divBdr>
    </w:div>
    <w:div w:id="954170343">
      <w:bodyDiv w:val="1"/>
      <w:marLeft w:val="0"/>
      <w:marRight w:val="0"/>
      <w:marTop w:val="0"/>
      <w:marBottom w:val="0"/>
      <w:divBdr>
        <w:top w:val="none" w:sz="0" w:space="0" w:color="auto"/>
        <w:left w:val="none" w:sz="0" w:space="0" w:color="auto"/>
        <w:bottom w:val="none" w:sz="0" w:space="0" w:color="auto"/>
        <w:right w:val="none" w:sz="0" w:space="0" w:color="auto"/>
      </w:divBdr>
    </w:div>
    <w:div w:id="1008559458">
      <w:bodyDiv w:val="1"/>
      <w:marLeft w:val="0"/>
      <w:marRight w:val="0"/>
      <w:marTop w:val="0"/>
      <w:marBottom w:val="0"/>
      <w:divBdr>
        <w:top w:val="none" w:sz="0" w:space="0" w:color="auto"/>
        <w:left w:val="none" w:sz="0" w:space="0" w:color="auto"/>
        <w:bottom w:val="none" w:sz="0" w:space="0" w:color="auto"/>
        <w:right w:val="none" w:sz="0" w:space="0" w:color="auto"/>
      </w:divBdr>
    </w:div>
    <w:div w:id="1061094041">
      <w:bodyDiv w:val="1"/>
      <w:marLeft w:val="0"/>
      <w:marRight w:val="0"/>
      <w:marTop w:val="0"/>
      <w:marBottom w:val="0"/>
      <w:divBdr>
        <w:top w:val="none" w:sz="0" w:space="0" w:color="auto"/>
        <w:left w:val="none" w:sz="0" w:space="0" w:color="auto"/>
        <w:bottom w:val="none" w:sz="0" w:space="0" w:color="auto"/>
        <w:right w:val="none" w:sz="0" w:space="0" w:color="auto"/>
      </w:divBdr>
    </w:div>
    <w:div w:id="1076437970">
      <w:bodyDiv w:val="1"/>
      <w:marLeft w:val="0"/>
      <w:marRight w:val="0"/>
      <w:marTop w:val="0"/>
      <w:marBottom w:val="0"/>
      <w:divBdr>
        <w:top w:val="none" w:sz="0" w:space="0" w:color="auto"/>
        <w:left w:val="none" w:sz="0" w:space="0" w:color="auto"/>
        <w:bottom w:val="none" w:sz="0" w:space="0" w:color="auto"/>
        <w:right w:val="none" w:sz="0" w:space="0" w:color="auto"/>
      </w:divBdr>
    </w:div>
    <w:div w:id="1078985163">
      <w:bodyDiv w:val="1"/>
      <w:marLeft w:val="0"/>
      <w:marRight w:val="0"/>
      <w:marTop w:val="0"/>
      <w:marBottom w:val="0"/>
      <w:divBdr>
        <w:top w:val="none" w:sz="0" w:space="0" w:color="auto"/>
        <w:left w:val="none" w:sz="0" w:space="0" w:color="auto"/>
        <w:bottom w:val="none" w:sz="0" w:space="0" w:color="auto"/>
        <w:right w:val="none" w:sz="0" w:space="0" w:color="auto"/>
      </w:divBdr>
    </w:div>
    <w:div w:id="1096631538">
      <w:bodyDiv w:val="1"/>
      <w:marLeft w:val="0"/>
      <w:marRight w:val="0"/>
      <w:marTop w:val="0"/>
      <w:marBottom w:val="0"/>
      <w:divBdr>
        <w:top w:val="none" w:sz="0" w:space="0" w:color="auto"/>
        <w:left w:val="none" w:sz="0" w:space="0" w:color="auto"/>
        <w:bottom w:val="none" w:sz="0" w:space="0" w:color="auto"/>
        <w:right w:val="none" w:sz="0" w:space="0" w:color="auto"/>
      </w:divBdr>
    </w:div>
    <w:div w:id="1100954194">
      <w:bodyDiv w:val="1"/>
      <w:marLeft w:val="0"/>
      <w:marRight w:val="0"/>
      <w:marTop w:val="0"/>
      <w:marBottom w:val="0"/>
      <w:divBdr>
        <w:top w:val="none" w:sz="0" w:space="0" w:color="auto"/>
        <w:left w:val="none" w:sz="0" w:space="0" w:color="auto"/>
        <w:bottom w:val="none" w:sz="0" w:space="0" w:color="auto"/>
        <w:right w:val="none" w:sz="0" w:space="0" w:color="auto"/>
      </w:divBdr>
    </w:div>
    <w:div w:id="1113597960">
      <w:bodyDiv w:val="1"/>
      <w:marLeft w:val="0"/>
      <w:marRight w:val="0"/>
      <w:marTop w:val="0"/>
      <w:marBottom w:val="0"/>
      <w:divBdr>
        <w:top w:val="none" w:sz="0" w:space="0" w:color="auto"/>
        <w:left w:val="none" w:sz="0" w:space="0" w:color="auto"/>
        <w:bottom w:val="none" w:sz="0" w:space="0" w:color="auto"/>
        <w:right w:val="none" w:sz="0" w:space="0" w:color="auto"/>
      </w:divBdr>
    </w:div>
    <w:div w:id="1167136414">
      <w:bodyDiv w:val="1"/>
      <w:marLeft w:val="0"/>
      <w:marRight w:val="0"/>
      <w:marTop w:val="0"/>
      <w:marBottom w:val="0"/>
      <w:divBdr>
        <w:top w:val="none" w:sz="0" w:space="0" w:color="auto"/>
        <w:left w:val="none" w:sz="0" w:space="0" w:color="auto"/>
        <w:bottom w:val="none" w:sz="0" w:space="0" w:color="auto"/>
        <w:right w:val="none" w:sz="0" w:space="0" w:color="auto"/>
      </w:divBdr>
    </w:div>
    <w:div w:id="1174413399">
      <w:bodyDiv w:val="1"/>
      <w:marLeft w:val="0"/>
      <w:marRight w:val="0"/>
      <w:marTop w:val="0"/>
      <w:marBottom w:val="0"/>
      <w:divBdr>
        <w:top w:val="none" w:sz="0" w:space="0" w:color="auto"/>
        <w:left w:val="none" w:sz="0" w:space="0" w:color="auto"/>
        <w:bottom w:val="none" w:sz="0" w:space="0" w:color="auto"/>
        <w:right w:val="none" w:sz="0" w:space="0" w:color="auto"/>
      </w:divBdr>
    </w:div>
    <w:div w:id="1184247021">
      <w:bodyDiv w:val="1"/>
      <w:marLeft w:val="0"/>
      <w:marRight w:val="0"/>
      <w:marTop w:val="0"/>
      <w:marBottom w:val="0"/>
      <w:divBdr>
        <w:top w:val="none" w:sz="0" w:space="0" w:color="auto"/>
        <w:left w:val="none" w:sz="0" w:space="0" w:color="auto"/>
        <w:bottom w:val="none" w:sz="0" w:space="0" w:color="auto"/>
        <w:right w:val="none" w:sz="0" w:space="0" w:color="auto"/>
      </w:divBdr>
    </w:div>
    <w:div w:id="1210339303">
      <w:bodyDiv w:val="1"/>
      <w:marLeft w:val="0"/>
      <w:marRight w:val="0"/>
      <w:marTop w:val="0"/>
      <w:marBottom w:val="0"/>
      <w:divBdr>
        <w:top w:val="none" w:sz="0" w:space="0" w:color="auto"/>
        <w:left w:val="none" w:sz="0" w:space="0" w:color="auto"/>
        <w:bottom w:val="none" w:sz="0" w:space="0" w:color="auto"/>
        <w:right w:val="none" w:sz="0" w:space="0" w:color="auto"/>
      </w:divBdr>
    </w:div>
    <w:div w:id="1210923974">
      <w:bodyDiv w:val="1"/>
      <w:marLeft w:val="0"/>
      <w:marRight w:val="0"/>
      <w:marTop w:val="0"/>
      <w:marBottom w:val="0"/>
      <w:divBdr>
        <w:top w:val="none" w:sz="0" w:space="0" w:color="auto"/>
        <w:left w:val="none" w:sz="0" w:space="0" w:color="auto"/>
        <w:bottom w:val="none" w:sz="0" w:space="0" w:color="auto"/>
        <w:right w:val="none" w:sz="0" w:space="0" w:color="auto"/>
      </w:divBdr>
    </w:div>
    <w:div w:id="1215584138">
      <w:bodyDiv w:val="1"/>
      <w:marLeft w:val="0"/>
      <w:marRight w:val="0"/>
      <w:marTop w:val="0"/>
      <w:marBottom w:val="0"/>
      <w:divBdr>
        <w:top w:val="none" w:sz="0" w:space="0" w:color="auto"/>
        <w:left w:val="none" w:sz="0" w:space="0" w:color="auto"/>
        <w:bottom w:val="none" w:sz="0" w:space="0" w:color="auto"/>
        <w:right w:val="none" w:sz="0" w:space="0" w:color="auto"/>
      </w:divBdr>
    </w:div>
    <w:div w:id="1218316896">
      <w:bodyDiv w:val="1"/>
      <w:marLeft w:val="0"/>
      <w:marRight w:val="0"/>
      <w:marTop w:val="0"/>
      <w:marBottom w:val="0"/>
      <w:divBdr>
        <w:top w:val="none" w:sz="0" w:space="0" w:color="auto"/>
        <w:left w:val="none" w:sz="0" w:space="0" w:color="auto"/>
        <w:bottom w:val="none" w:sz="0" w:space="0" w:color="auto"/>
        <w:right w:val="none" w:sz="0" w:space="0" w:color="auto"/>
      </w:divBdr>
    </w:div>
    <w:div w:id="1242325474">
      <w:bodyDiv w:val="1"/>
      <w:marLeft w:val="0"/>
      <w:marRight w:val="0"/>
      <w:marTop w:val="0"/>
      <w:marBottom w:val="0"/>
      <w:divBdr>
        <w:top w:val="none" w:sz="0" w:space="0" w:color="auto"/>
        <w:left w:val="none" w:sz="0" w:space="0" w:color="auto"/>
        <w:bottom w:val="none" w:sz="0" w:space="0" w:color="auto"/>
        <w:right w:val="none" w:sz="0" w:space="0" w:color="auto"/>
      </w:divBdr>
    </w:div>
    <w:div w:id="1242835990">
      <w:bodyDiv w:val="1"/>
      <w:marLeft w:val="0"/>
      <w:marRight w:val="0"/>
      <w:marTop w:val="0"/>
      <w:marBottom w:val="0"/>
      <w:divBdr>
        <w:top w:val="none" w:sz="0" w:space="0" w:color="auto"/>
        <w:left w:val="none" w:sz="0" w:space="0" w:color="auto"/>
        <w:bottom w:val="none" w:sz="0" w:space="0" w:color="auto"/>
        <w:right w:val="none" w:sz="0" w:space="0" w:color="auto"/>
      </w:divBdr>
    </w:div>
    <w:div w:id="1248533983">
      <w:bodyDiv w:val="1"/>
      <w:marLeft w:val="0"/>
      <w:marRight w:val="0"/>
      <w:marTop w:val="0"/>
      <w:marBottom w:val="0"/>
      <w:divBdr>
        <w:top w:val="none" w:sz="0" w:space="0" w:color="auto"/>
        <w:left w:val="none" w:sz="0" w:space="0" w:color="auto"/>
        <w:bottom w:val="none" w:sz="0" w:space="0" w:color="auto"/>
        <w:right w:val="none" w:sz="0" w:space="0" w:color="auto"/>
      </w:divBdr>
    </w:div>
    <w:div w:id="1266960340">
      <w:bodyDiv w:val="1"/>
      <w:marLeft w:val="0"/>
      <w:marRight w:val="0"/>
      <w:marTop w:val="0"/>
      <w:marBottom w:val="0"/>
      <w:divBdr>
        <w:top w:val="none" w:sz="0" w:space="0" w:color="auto"/>
        <w:left w:val="none" w:sz="0" w:space="0" w:color="auto"/>
        <w:bottom w:val="none" w:sz="0" w:space="0" w:color="auto"/>
        <w:right w:val="none" w:sz="0" w:space="0" w:color="auto"/>
      </w:divBdr>
    </w:div>
    <w:div w:id="1279946869">
      <w:bodyDiv w:val="1"/>
      <w:marLeft w:val="0"/>
      <w:marRight w:val="0"/>
      <w:marTop w:val="0"/>
      <w:marBottom w:val="0"/>
      <w:divBdr>
        <w:top w:val="none" w:sz="0" w:space="0" w:color="auto"/>
        <w:left w:val="none" w:sz="0" w:space="0" w:color="auto"/>
        <w:bottom w:val="none" w:sz="0" w:space="0" w:color="auto"/>
        <w:right w:val="none" w:sz="0" w:space="0" w:color="auto"/>
      </w:divBdr>
    </w:div>
    <w:div w:id="1312103548">
      <w:bodyDiv w:val="1"/>
      <w:marLeft w:val="0"/>
      <w:marRight w:val="0"/>
      <w:marTop w:val="0"/>
      <w:marBottom w:val="0"/>
      <w:divBdr>
        <w:top w:val="none" w:sz="0" w:space="0" w:color="auto"/>
        <w:left w:val="none" w:sz="0" w:space="0" w:color="auto"/>
        <w:bottom w:val="none" w:sz="0" w:space="0" w:color="auto"/>
        <w:right w:val="none" w:sz="0" w:space="0" w:color="auto"/>
      </w:divBdr>
    </w:div>
    <w:div w:id="1320499419">
      <w:bodyDiv w:val="1"/>
      <w:marLeft w:val="0"/>
      <w:marRight w:val="0"/>
      <w:marTop w:val="0"/>
      <w:marBottom w:val="0"/>
      <w:divBdr>
        <w:top w:val="none" w:sz="0" w:space="0" w:color="auto"/>
        <w:left w:val="none" w:sz="0" w:space="0" w:color="auto"/>
        <w:bottom w:val="none" w:sz="0" w:space="0" w:color="auto"/>
        <w:right w:val="none" w:sz="0" w:space="0" w:color="auto"/>
      </w:divBdr>
    </w:div>
    <w:div w:id="1356543105">
      <w:bodyDiv w:val="1"/>
      <w:marLeft w:val="0"/>
      <w:marRight w:val="0"/>
      <w:marTop w:val="0"/>
      <w:marBottom w:val="0"/>
      <w:divBdr>
        <w:top w:val="none" w:sz="0" w:space="0" w:color="auto"/>
        <w:left w:val="none" w:sz="0" w:space="0" w:color="auto"/>
        <w:bottom w:val="none" w:sz="0" w:space="0" w:color="auto"/>
        <w:right w:val="none" w:sz="0" w:space="0" w:color="auto"/>
      </w:divBdr>
    </w:div>
    <w:div w:id="1411197707">
      <w:bodyDiv w:val="1"/>
      <w:marLeft w:val="0"/>
      <w:marRight w:val="0"/>
      <w:marTop w:val="0"/>
      <w:marBottom w:val="0"/>
      <w:divBdr>
        <w:top w:val="none" w:sz="0" w:space="0" w:color="auto"/>
        <w:left w:val="none" w:sz="0" w:space="0" w:color="auto"/>
        <w:bottom w:val="none" w:sz="0" w:space="0" w:color="auto"/>
        <w:right w:val="none" w:sz="0" w:space="0" w:color="auto"/>
      </w:divBdr>
    </w:div>
    <w:div w:id="1422140217">
      <w:bodyDiv w:val="1"/>
      <w:marLeft w:val="0"/>
      <w:marRight w:val="0"/>
      <w:marTop w:val="0"/>
      <w:marBottom w:val="0"/>
      <w:divBdr>
        <w:top w:val="none" w:sz="0" w:space="0" w:color="auto"/>
        <w:left w:val="none" w:sz="0" w:space="0" w:color="auto"/>
        <w:bottom w:val="none" w:sz="0" w:space="0" w:color="auto"/>
        <w:right w:val="none" w:sz="0" w:space="0" w:color="auto"/>
      </w:divBdr>
    </w:div>
    <w:div w:id="1452938978">
      <w:bodyDiv w:val="1"/>
      <w:marLeft w:val="0"/>
      <w:marRight w:val="0"/>
      <w:marTop w:val="0"/>
      <w:marBottom w:val="0"/>
      <w:divBdr>
        <w:top w:val="none" w:sz="0" w:space="0" w:color="auto"/>
        <w:left w:val="none" w:sz="0" w:space="0" w:color="auto"/>
        <w:bottom w:val="none" w:sz="0" w:space="0" w:color="auto"/>
        <w:right w:val="none" w:sz="0" w:space="0" w:color="auto"/>
      </w:divBdr>
    </w:div>
    <w:div w:id="1501963438">
      <w:bodyDiv w:val="1"/>
      <w:marLeft w:val="0"/>
      <w:marRight w:val="0"/>
      <w:marTop w:val="0"/>
      <w:marBottom w:val="0"/>
      <w:divBdr>
        <w:top w:val="none" w:sz="0" w:space="0" w:color="auto"/>
        <w:left w:val="none" w:sz="0" w:space="0" w:color="auto"/>
        <w:bottom w:val="none" w:sz="0" w:space="0" w:color="auto"/>
        <w:right w:val="none" w:sz="0" w:space="0" w:color="auto"/>
      </w:divBdr>
    </w:div>
    <w:div w:id="1527793513">
      <w:bodyDiv w:val="1"/>
      <w:marLeft w:val="0"/>
      <w:marRight w:val="0"/>
      <w:marTop w:val="0"/>
      <w:marBottom w:val="0"/>
      <w:divBdr>
        <w:top w:val="none" w:sz="0" w:space="0" w:color="auto"/>
        <w:left w:val="none" w:sz="0" w:space="0" w:color="auto"/>
        <w:bottom w:val="none" w:sz="0" w:space="0" w:color="auto"/>
        <w:right w:val="none" w:sz="0" w:space="0" w:color="auto"/>
      </w:divBdr>
    </w:div>
    <w:div w:id="1562907337">
      <w:bodyDiv w:val="1"/>
      <w:marLeft w:val="0"/>
      <w:marRight w:val="0"/>
      <w:marTop w:val="0"/>
      <w:marBottom w:val="0"/>
      <w:divBdr>
        <w:top w:val="none" w:sz="0" w:space="0" w:color="auto"/>
        <w:left w:val="none" w:sz="0" w:space="0" w:color="auto"/>
        <w:bottom w:val="none" w:sz="0" w:space="0" w:color="auto"/>
        <w:right w:val="none" w:sz="0" w:space="0" w:color="auto"/>
      </w:divBdr>
    </w:div>
    <w:div w:id="1567839728">
      <w:bodyDiv w:val="1"/>
      <w:marLeft w:val="0"/>
      <w:marRight w:val="0"/>
      <w:marTop w:val="0"/>
      <w:marBottom w:val="0"/>
      <w:divBdr>
        <w:top w:val="none" w:sz="0" w:space="0" w:color="auto"/>
        <w:left w:val="none" w:sz="0" w:space="0" w:color="auto"/>
        <w:bottom w:val="none" w:sz="0" w:space="0" w:color="auto"/>
        <w:right w:val="none" w:sz="0" w:space="0" w:color="auto"/>
      </w:divBdr>
    </w:div>
    <w:div w:id="1587304834">
      <w:bodyDiv w:val="1"/>
      <w:marLeft w:val="0"/>
      <w:marRight w:val="0"/>
      <w:marTop w:val="0"/>
      <w:marBottom w:val="0"/>
      <w:divBdr>
        <w:top w:val="none" w:sz="0" w:space="0" w:color="auto"/>
        <w:left w:val="none" w:sz="0" w:space="0" w:color="auto"/>
        <w:bottom w:val="none" w:sz="0" w:space="0" w:color="auto"/>
        <w:right w:val="none" w:sz="0" w:space="0" w:color="auto"/>
      </w:divBdr>
    </w:div>
    <w:div w:id="1596791327">
      <w:bodyDiv w:val="1"/>
      <w:marLeft w:val="0"/>
      <w:marRight w:val="0"/>
      <w:marTop w:val="0"/>
      <w:marBottom w:val="0"/>
      <w:divBdr>
        <w:top w:val="none" w:sz="0" w:space="0" w:color="auto"/>
        <w:left w:val="none" w:sz="0" w:space="0" w:color="auto"/>
        <w:bottom w:val="none" w:sz="0" w:space="0" w:color="auto"/>
        <w:right w:val="none" w:sz="0" w:space="0" w:color="auto"/>
      </w:divBdr>
    </w:div>
    <w:div w:id="1620332936">
      <w:bodyDiv w:val="1"/>
      <w:marLeft w:val="0"/>
      <w:marRight w:val="0"/>
      <w:marTop w:val="0"/>
      <w:marBottom w:val="0"/>
      <w:divBdr>
        <w:top w:val="none" w:sz="0" w:space="0" w:color="auto"/>
        <w:left w:val="none" w:sz="0" w:space="0" w:color="auto"/>
        <w:bottom w:val="none" w:sz="0" w:space="0" w:color="auto"/>
        <w:right w:val="none" w:sz="0" w:space="0" w:color="auto"/>
      </w:divBdr>
    </w:div>
    <w:div w:id="1628001153">
      <w:bodyDiv w:val="1"/>
      <w:marLeft w:val="0"/>
      <w:marRight w:val="0"/>
      <w:marTop w:val="0"/>
      <w:marBottom w:val="0"/>
      <w:divBdr>
        <w:top w:val="none" w:sz="0" w:space="0" w:color="auto"/>
        <w:left w:val="none" w:sz="0" w:space="0" w:color="auto"/>
        <w:bottom w:val="none" w:sz="0" w:space="0" w:color="auto"/>
        <w:right w:val="none" w:sz="0" w:space="0" w:color="auto"/>
      </w:divBdr>
    </w:div>
    <w:div w:id="1645040287">
      <w:bodyDiv w:val="1"/>
      <w:marLeft w:val="0"/>
      <w:marRight w:val="0"/>
      <w:marTop w:val="0"/>
      <w:marBottom w:val="0"/>
      <w:divBdr>
        <w:top w:val="none" w:sz="0" w:space="0" w:color="auto"/>
        <w:left w:val="none" w:sz="0" w:space="0" w:color="auto"/>
        <w:bottom w:val="none" w:sz="0" w:space="0" w:color="auto"/>
        <w:right w:val="none" w:sz="0" w:space="0" w:color="auto"/>
      </w:divBdr>
    </w:div>
    <w:div w:id="1660890165">
      <w:bodyDiv w:val="1"/>
      <w:marLeft w:val="0"/>
      <w:marRight w:val="0"/>
      <w:marTop w:val="0"/>
      <w:marBottom w:val="0"/>
      <w:divBdr>
        <w:top w:val="none" w:sz="0" w:space="0" w:color="auto"/>
        <w:left w:val="none" w:sz="0" w:space="0" w:color="auto"/>
        <w:bottom w:val="none" w:sz="0" w:space="0" w:color="auto"/>
        <w:right w:val="none" w:sz="0" w:space="0" w:color="auto"/>
      </w:divBdr>
    </w:div>
    <w:div w:id="1668245665">
      <w:bodyDiv w:val="1"/>
      <w:marLeft w:val="0"/>
      <w:marRight w:val="0"/>
      <w:marTop w:val="0"/>
      <w:marBottom w:val="0"/>
      <w:divBdr>
        <w:top w:val="none" w:sz="0" w:space="0" w:color="auto"/>
        <w:left w:val="none" w:sz="0" w:space="0" w:color="auto"/>
        <w:bottom w:val="none" w:sz="0" w:space="0" w:color="auto"/>
        <w:right w:val="none" w:sz="0" w:space="0" w:color="auto"/>
      </w:divBdr>
    </w:div>
    <w:div w:id="1737436035">
      <w:bodyDiv w:val="1"/>
      <w:marLeft w:val="0"/>
      <w:marRight w:val="0"/>
      <w:marTop w:val="0"/>
      <w:marBottom w:val="0"/>
      <w:divBdr>
        <w:top w:val="none" w:sz="0" w:space="0" w:color="auto"/>
        <w:left w:val="none" w:sz="0" w:space="0" w:color="auto"/>
        <w:bottom w:val="none" w:sz="0" w:space="0" w:color="auto"/>
        <w:right w:val="none" w:sz="0" w:space="0" w:color="auto"/>
      </w:divBdr>
    </w:div>
    <w:div w:id="1743672734">
      <w:bodyDiv w:val="1"/>
      <w:marLeft w:val="0"/>
      <w:marRight w:val="0"/>
      <w:marTop w:val="0"/>
      <w:marBottom w:val="0"/>
      <w:divBdr>
        <w:top w:val="none" w:sz="0" w:space="0" w:color="auto"/>
        <w:left w:val="none" w:sz="0" w:space="0" w:color="auto"/>
        <w:bottom w:val="none" w:sz="0" w:space="0" w:color="auto"/>
        <w:right w:val="none" w:sz="0" w:space="0" w:color="auto"/>
      </w:divBdr>
    </w:div>
    <w:div w:id="1760978979">
      <w:bodyDiv w:val="1"/>
      <w:marLeft w:val="0"/>
      <w:marRight w:val="0"/>
      <w:marTop w:val="0"/>
      <w:marBottom w:val="0"/>
      <w:divBdr>
        <w:top w:val="none" w:sz="0" w:space="0" w:color="auto"/>
        <w:left w:val="none" w:sz="0" w:space="0" w:color="auto"/>
        <w:bottom w:val="none" w:sz="0" w:space="0" w:color="auto"/>
        <w:right w:val="none" w:sz="0" w:space="0" w:color="auto"/>
      </w:divBdr>
    </w:div>
    <w:div w:id="1766224220">
      <w:bodyDiv w:val="1"/>
      <w:marLeft w:val="0"/>
      <w:marRight w:val="0"/>
      <w:marTop w:val="0"/>
      <w:marBottom w:val="0"/>
      <w:divBdr>
        <w:top w:val="none" w:sz="0" w:space="0" w:color="auto"/>
        <w:left w:val="none" w:sz="0" w:space="0" w:color="auto"/>
        <w:bottom w:val="none" w:sz="0" w:space="0" w:color="auto"/>
        <w:right w:val="none" w:sz="0" w:space="0" w:color="auto"/>
      </w:divBdr>
    </w:div>
    <w:div w:id="1767577458">
      <w:bodyDiv w:val="1"/>
      <w:marLeft w:val="0"/>
      <w:marRight w:val="0"/>
      <w:marTop w:val="0"/>
      <w:marBottom w:val="0"/>
      <w:divBdr>
        <w:top w:val="none" w:sz="0" w:space="0" w:color="auto"/>
        <w:left w:val="none" w:sz="0" w:space="0" w:color="auto"/>
        <w:bottom w:val="none" w:sz="0" w:space="0" w:color="auto"/>
        <w:right w:val="none" w:sz="0" w:space="0" w:color="auto"/>
      </w:divBdr>
    </w:div>
    <w:div w:id="1792891981">
      <w:bodyDiv w:val="1"/>
      <w:marLeft w:val="0"/>
      <w:marRight w:val="0"/>
      <w:marTop w:val="0"/>
      <w:marBottom w:val="0"/>
      <w:divBdr>
        <w:top w:val="none" w:sz="0" w:space="0" w:color="auto"/>
        <w:left w:val="none" w:sz="0" w:space="0" w:color="auto"/>
        <w:bottom w:val="none" w:sz="0" w:space="0" w:color="auto"/>
        <w:right w:val="none" w:sz="0" w:space="0" w:color="auto"/>
      </w:divBdr>
    </w:div>
    <w:div w:id="1818918827">
      <w:bodyDiv w:val="1"/>
      <w:marLeft w:val="0"/>
      <w:marRight w:val="0"/>
      <w:marTop w:val="0"/>
      <w:marBottom w:val="0"/>
      <w:divBdr>
        <w:top w:val="none" w:sz="0" w:space="0" w:color="auto"/>
        <w:left w:val="none" w:sz="0" w:space="0" w:color="auto"/>
        <w:bottom w:val="none" w:sz="0" w:space="0" w:color="auto"/>
        <w:right w:val="none" w:sz="0" w:space="0" w:color="auto"/>
      </w:divBdr>
    </w:div>
    <w:div w:id="1826168767">
      <w:bodyDiv w:val="1"/>
      <w:marLeft w:val="0"/>
      <w:marRight w:val="0"/>
      <w:marTop w:val="0"/>
      <w:marBottom w:val="0"/>
      <w:divBdr>
        <w:top w:val="none" w:sz="0" w:space="0" w:color="auto"/>
        <w:left w:val="none" w:sz="0" w:space="0" w:color="auto"/>
        <w:bottom w:val="none" w:sz="0" w:space="0" w:color="auto"/>
        <w:right w:val="none" w:sz="0" w:space="0" w:color="auto"/>
      </w:divBdr>
    </w:div>
    <w:div w:id="1844004610">
      <w:bodyDiv w:val="1"/>
      <w:marLeft w:val="0"/>
      <w:marRight w:val="0"/>
      <w:marTop w:val="0"/>
      <w:marBottom w:val="0"/>
      <w:divBdr>
        <w:top w:val="none" w:sz="0" w:space="0" w:color="auto"/>
        <w:left w:val="none" w:sz="0" w:space="0" w:color="auto"/>
        <w:bottom w:val="none" w:sz="0" w:space="0" w:color="auto"/>
        <w:right w:val="none" w:sz="0" w:space="0" w:color="auto"/>
      </w:divBdr>
    </w:div>
    <w:div w:id="1852646547">
      <w:bodyDiv w:val="1"/>
      <w:marLeft w:val="0"/>
      <w:marRight w:val="0"/>
      <w:marTop w:val="0"/>
      <w:marBottom w:val="0"/>
      <w:divBdr>
        <w:top w:val="none" w:sz="0" w:space="0" w:color="auto"/>
        <w:left w:val="none" w:sz="0" w:space="0" w:color="auto"/>
        <w:bottom w:val="none" w:sz="0" w:space="0" w:color="auto"/>
        <w:right w:val="none" w:sz="0" w:space="0" w:color="auto"/>
      </w:divBdr>
    </w:div>
    <w:div w:id="1858957665">
      <w:bodyDiv w:val="1"/>
      <w:marLeft w:val="0"/>
      <w:marRight w:val="0"/>
      <w:marTop w:val="0"/>
      <w:marBottom w:val="0"/>
      <w:divBdr>
        <w:top w:val="none" w:sz="0" w:space="0" w:color="auto"/>
        <w:left w:val="none" w:sz="0" w:space="0" w:color="auto"/>
        <w:bottom w:val="none" w:sz="0" w:space="0" w:color="auto"/>
        <w:right w:val="none" w:sz="0" w:space="0" w:color="auto"/>
      </w:divBdr>
    </w:div>
    <w:div w:id="1869561897">
      <w:bodyDiv w:val="1"/>
      <w:marLeft w:val="0"/>
      <w:marRight w:val="0"/>
      <w:marTop w:val="0"/>
      <w:marBottom w:val="0"/>
      <w:divBdr>
        <w:top w:val="none" w:sz="0" w:space="0" w:color="auto"/>
        <w:left w:val="none" w:sz="0" w:space="0" w:color="auto"/>
        <w:bottom w:val="none" w:sz="0" w:space="0" w:color="auto"/>
        <w:right w:val="none" w:sz="0" w:space="0" w:color="auto"/>
      </w:divBdr>
    </w:div>
    <w:div w:id="1916933651">
      <w:bodyDiv w:val="1"/>
      <w:marLeft w:val="0"/>
      <w:marRight w:val="0"/>
      <w:marTop w:val="0"/>
      <w:marBottom w:val="0"/>
      <w:divBdr>
        <w:top w:val="none" w:sz="0" w:space="0" w:color="auto"/>
        <w:left w:val="none" w:sz="0" w:space="0" w:color="auto"/>
        <w:bottom w:val="none" w:sz="0" w:space="0" w:color="auto"/>
        <w:right w:val="none" w:sz="0" w:space="0" w:color="auto"/>
      </w:divBdr>
    </w:div>
    <w:div w:id="1950549075">
      <w:bodyDiv w:val="1"/>
      <w:marLeft w:val="0"/>
      <w:marRight w:val="0"/>
      <w:marTop w:val="0"/>
      <w:marBottom w:val="0"/>
      <w:divBdr>
        <w:top w:val="none" w:sz="0" w:space="0" w:color="auto"/>
        <w:left w:val="none" w:sz="0" w:space="0" w:color="auto"/>
        <w:bottom w:val="none" w:sz="0" w:space="0" w:color="auto"/>
        <w:right w:val="none" w:sz="0" w:space="0" w:color="auto"/>
      </w:divBdr>
    </w:div>
    <w:div w:id="2050375973">
      <w:bodyDiv w:val="1"/>
      <w:marLeft w:val="0"/>
      <w:marRight w:val="0"/>
      <w:marTop w:val="0"/>
      <w:marBottom w:val="0"/>
      <w:divBdr>
        <w:top w:val="none" w:sz="0" w:space="0" w:color="auto"/>
        <w:left w:val="none" w:sz="0" w:space="0" w:color="auto"/>
        <w:bottom w:val="none" w:sz="0" w:space="0" w:color="auto"/>
        <w:right w:val="none" w:sz="0" w:space="0" w:color="auto"/>
      </w:divBdr>
    </w:div>
    <w:div w:id="2077362674">
      <w:bodyDiv w:val="1"/>
      <w:marLeft w:val="0"/>
      <w:marRight w:val="0"/>
      <w:marTop w:val="0"/>
      <w:marBottom w:val="0"/>
      <w:divBdr>
        <w:top w:val="none" w:sz="0" w:space="0" w:color="auto"/>
        <w:left w:val="none" w:sz="0" w:space="0" w:color="auto"/>
        <w:bottom w:val="none" w:sz="0" w:space="0" w:color="auto"/>
        <w:right w:val="none" w:sz="0" w:space="0" w:color="auto"/>
      </w:divBdr>
    </w:div>
    <w:div w:id="2098135571">
      <w:bodyDiv w:val="1"/>
      <w:marLeft w:val="0"/>
      <w:marRight w:val="0"/>
      <w:marTop w:val="0"/>
      <w:marBottom w:val="0"/>
      <w:divBdr>
        <w:top w:val="none" w:sz="0" w:space="0" w:color="auto"/>
        <w:left w:val="none" w:sz="0" w:space="0" w:color="auto"/>
        <w:bottom w:val="none" w:sz="0" w:space="0" w:color="auto"/>
        <w:right w:val="none" w:sz="0" w:space="0" w:color="auto"/>
      </w:divBdr>
    </w:div>
    <w:div w:id="2113282995">
      <w:bodyDiv w:val="1"/>
      <w:marLeft w:val="0"/>
      <w:marRight w:val="0"/>
      <w:marTop w:val="0"/>
      <w:marBottom w:val="0"/>
      <w:divBdr>
        <w:top w:val="none" w:sz="0" w:space="0" w:color="auto"/>
        <w:left w:val="none" w:sz="0" w:space="0" w:color="auto"/>
        <w:bottom w:val="none" w:sz="0" w:space="0" w:color="auto"/>
        <w:right w:val="none" w:sz="0" w:space="0" w:color="auto"/>
      </w:divBdr>
    </w:div>
    <w:div w:id="2119444531">
      <w:bodyDiv w:val="1"/>
      <w:marLeft w:val="0"/>
      <w:marRight w:val="0"/>
      <w:marTop w:val="0"/>
      <w:marBottom w:val="0"/>
      <w:divBdr>
        <w:top w:val="none" w:sz="0" w:space="0" w:color="auto"/>
        <w:left w:val="none" w:sz="0" w:space="0" w:color="auto"/>
        <w:bottom w:val="none" w:sz="0" w:space="0" w:color="auto"/>
        <w:right w:val="none" w:sz="0" w:space="0" w:color="auto"/>
      </w:divBdr>
    </w:div>
    <w:div w:id="21355884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6031533C477A4F9DCA3C35FB3E15F3" ma:contentTypeVersion="16" ma:contentTypeDescription="Crear nuevo documento." ma:contentTypeScope="" ma:versionID="7d0d9c5b6fc1b1516d840f3d45827f54">
  <xsd:schema xmlns:xsd="http://www.w3.org/2001/XMLSchema" xmlns:xs="http://www.w3.org/2001/XMLSchema" xmlns:p="http://schemas.microsoft.com/office/2006/metadata/properties" xmlns:ns3="44b1f576-0e37-414c-8663-072b012ab108" xmlns:ns4="4075ef1f-17e7-4387-a962-a190a443aa8b" targetNamespace="http://schemas.microsoft.com/office/2006/metadata/properties" ma:root="true" ma:fieldsID="6f347bfd3ca77b7a0a9cefd247311005" ns3:_="" ns4:_="">
    <xsd:import namespace="44b1f576-0e37-414c-8663-072b012ab108"/>
    <xsd:import namespace="4075ef1f-17e7-4387-a962-a190a443aa8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1f576-0e37-414c-8663-072b012ab1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75ef1f-17e7-4387-a962-a190a443aa8b"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4b1f576-0e37-414c-8663-072b012ab108"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{41B81E76-6BDF-4741-B2DE-E496695F2E89}</b:Guid>
    <b:Author>
      <b:Author>
        <b:NameList>
          <b:Person>
            <b:Last>Mayefsky</b:Last>
            <b:First>Eric</b:First>
          </b:Person>
          <b:Person>
            <b:Last>Francine</b:Last>
            <b:First> Anene</b:First>
          </b:Person>
          <b:Person>
            <b:Last>Sirota</b:Last>
            <b:First>Marina</b:First>
          </b:Person>
        </b:NameList>
      </b:Author>
    </b:Author>
    <b:Title>Strategies and tactics for intelligent search</b:Title>
    <b:Year>2003</b:Year>
    <b:YearAccessed>2024</b:YearAccessed>
    <b:MonthAccessed>03</b:MonthAccessed>
    <b:DayAccessed>13</b:DayAccessed>
    <b:URL>https://cs.stanford.edu/people/eroberts/courses/soco/projects/2003-04/intelligent-search/credits.html</b:URL>
    <b:RefOrder>7</b:RefOrder>
  </b:Source>
  <b:Source>
    <b:Tag>2</b:Tag>
    <b:SourceType>InternetSite</b:SourceType>
    <b:Guid>{8D1102BF-43E8-4379-9FDA-F38E275FFF19}</b:Guid>
    <b:Author>
      <b:Author>
        <b:NameList>
          <b:Person>
            <b:Last>Siles</b:Last>
            <b:First>Luis</b:First>
            <b:Middle>Fernández</b:Middle>
          </b:Person>
        </b:NameList>
      </b:Author>
    </b:Author>
    <b:Title>5 inteligencias artificiales y motores de ajedrez que arrasan</b:Title>
    <b:Year>2020</b:Year>
    <b:Month>10</b:Month>
    <b:Day>02</b:Day>
    <b:YearAccessed>2024</b:YearAccessed>
    <b:MonthAccessed>03</b:MonthAccessed>
    <b:DayAccessed>15</b:DayAccessed>
    <b:URL>https://www.chess.com/es/article/view/inteligencia-artificial-ajedrez</b:URL>
    <b:LCID>ca-ES</b:LCID>
    <b:RefOrder>4</b:RefOrder>
  </b:Source>
  <b:Source>
    <b:Tag>3</b:Tag>
    <b:SourceType>Report</b:SourceType>
    <b:Guid>{0DADA0FD-B145-4432-9A93-46C47525F6BF}</b:Guid>
    <b:Author>
      <b:Author>
        <b:NameList>
          <b:Person>
            <b:Last>Haworth</b:Last>
            <b:First>Guy</b:First>
          </b:Person>
          <b:Person>
            <b:Last>Hernandez</b:Last>
            <b:First>Nelson</b:First>
          </b:Person>
        </b:NameList>
      </b:Author>
    </b:Author>
    <b:Title>The 20th Top Chess Engine Championship, TCEC20</b:Title>
    <b:Year>2021</b:Year>
    <b:Publisher>J. Int. Comput. Games Assoc.</b:Publisher>
    <b:City>Maryland, USA</b:City>
    <b:RefOrder>2</b:RefOrder>
  </b:Source>
  <b:Source>
    <b:Tag>4</b:Tag>
    <b:SourceType>InternetSite</b:SourceType>
    <b:Guid>{14104E31-27E5-4605-BCF8-E66305F737EA}</b:Guid>
    <b:Title>Método de Monte-Carlo Tree Search (MCTS) para resolver problemas de alta complejidad.</b:Title>
    <b:Year>2012</b:Year>
    <b:ProductionCompany>Universidad de Zaragoza</b:ProductionCompany>
    <b:Month>06</b:Month>
    <b:YearAccessed>2024</b:YearAccessed>
    <b:MonthAccessed>03</b:MonthAccessed>
    <b:DayAccessed>15</b:DayAccessed>
    <b:URL>https://zaguan.unizar.es/record/8010/files/TAZ-PFC-2012-393.pdf</b:URL>
    <b:Author>
      <b:Author>
        <b:NameList>
          <b:Person>
            <b:Last>Nasarre Embid</b:Last>
            <b:First>Beatriz</b:First>
          </b:Person>
        </b:NameList>
      </b:Author>
    </b:Author>
    <b:RefOrder>5</b:RefOrder>
  </b:Source>
  <b:Source>
    <b:Tag>5</b:Tag>
    <b:SourceType>Book</b:SourceType>
    <b:Guid>{4D9E4E27-0CD8-4007-B9C4-C001CC4740F5}</b:Guid>
    <b:Title>Bandit Based Monte-Carlo Planning</b:Title>
    <b:Year>2006</b:Year>
    <b:Publisher>Computer and Automation Research Institute of the Hungarian Academy of Sciences</b:Publisher>
    <b:City>Budapest, Hungary</b:City>
    <b:Author>
      <b:Author>
        <b:NameList>
          <b:Person>
            <b:Last>Kocsis</b:Last>
            <b:First>Levente</b:First>
          </b:Person>
          <b:Person>
            <b:Last>Szepesvári</b:Last>
            <b:First>Csaba</b:First>
          </b:Person>
        </b:NameList>
      </b:Author>
    </b:Author>
    <b:RefOrder>8</b:RefOrder>
  </b:Source>
  <b:Source>
    <b:Tag>Mar21</b:Tag>
    <b:SourceType>InternetSite</b:SourceType>
    <b:Guid>{32EE88A4-76E9-4F71-8D09-8C66E0553977}</b:Guid>
    <b:Title>Métricas de evaluación de rendimiento para predicciones de series temporales</b:Title>
    <b:Year>2021</b:Year>
    <b:Author>
      <b:Author>
        <b:NameList>
          <b:Person>
            <b:Last>Martí Sanahuja</b:Last>
            <b:First>Pol</b:First>
          </b:Person>
        </b:NameList>
      </b:Author>
    </b:Author>
    <b:Month>01</b:Month>
    <b:Day>05</b:Day>
    <b:YearAccessed>2024</b:YearAccessed>
    <b:MonthAccessed>03</b:MonthAccessed>
    <b:DayAccessed>15</b:DayAccessed>
    <b:URL>https://polmartisanahuja.com/metricas-de-evaluacion-de-rendimiento-para-predicciones-de-series-temporales/</b:URL>
    <b:RefOrder>3</b:RefOrder>
  </b:Source>
  <b:Source>
    <b:Tag>Sch23</b:Tag>
    <b:SourceType>InternetSite</b:SourceType>
    <b:Guid>{01B289E7-8574-4E2F-B2CB-548C9DB39C59}</b:Guid>
    <b:Author>
      <b:Author>
        <b:NameList>
          <b:Person>
            <b:Last>Schäfer</b:Last>
            <b:First>Jan</b:First>
          </b:Person>
        </b:NameList>
      </b:Author>
    </b:Author>
    <b:Title>Estimación adaptativa del momento: entender a Adam y utilizarlo correctamente</b:Title>
    <b:Year>2023</b:Year>
    <b:Month>12</b:Month>
    <b:Day>20</b:Day>
    <b:YearAccessed>2024</b:YearAccessed>
    <b:MonthAccessed>03</b:MonthAccessed>
    <b:DayAccessed>16</b:DayAccessed>
    <b:URL>https://konfuzio.com/es/estimacion-adaptativa-de-momentos/</b:URL>
    <b:RefOrder>6</b:RefOrder>
  </b:Source>
  <b:Source>
    <b:Tag>Koe24</b:Tag>
    <b:SourceType>DocumentFromInternetSite</b:SourceType>
    <b:Guid>{7C941C8B-2E70-4FF2-8F2B-F71A06850463}</b:Guid>
    <b:Title>Tracking the evolution of artificial intelligence through the lens of its ability to play chess</b:Title>
    <b:Year>2024</b:Year>
    <b:Month>04</b:Month>
    <b:Day>19</b:Day>
    <b:YearAccessed>2024</b:YearAccessed>
    <b:MonthAccessed>05</b:MonthAccessed>
    <b:DayAccessed>21</b:DayAccessed>
    <b:URL>https://repository.yu.edu/server/api/core/bitstreams/ba13a066-3e45-4728-80f4-9793fcc127e0/content</b:URL>
    <b:Author>
      <b:Author>
        <b:NameList>
          <b:Person>
            <b:Last>Koenig</b:Last>
            <b:First>Temira</b:First>
          </b:Person>
        </b:NameList>
      </b:Author>
    </b:Author>
    <b:RefOrder>1</b:RefOrder>
  </b:Source>
</b:Sources>
</file>

<file path=customXml/itemProps1.xml><?xml version="1.0" encoding="utf-8"?>
<ds:datastoreItem xmlns:ds="http://schemas.openxmlformats.org/officeDocument/2006/customXml" ds:itemID="{457837F1-B8BC-4126-AC01-C1DF53AB5F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1f576-0e37-414c-8663-072b012ab108"/>
    <ds:schemaRef ds:uri="4075ef1f-17e7-4387-a962-a190a443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DAAC1D-9FB2-42BB-9524-C1B82224765B}">
  <ds:schemaRefs>
    <ds:schemaRef ds:uri="http://schemas.microsoft.com/sharepoint/v3/contenttype/forms"/>
  </ds:schemaRefs>
</ds:datastoreItem>
</file>

<file path=customXml/itemProps3.xml><?xml version="1.0" encoding="utf-8"?>
<ds:datastoreItem xmlns:ds="http://schemas.openxmlformats.org/officeDocument/2006/customXml" ds:itemID="{FE425598-5546-4B0B-993F-B0E4484FAA2D}">
  <ds:schemaRefs>
    <ds:schemaRef ds:uri="http://schemas.microsoft.com/office/2006/metadata/properties"/>
    <ds:schemaRef ds:uri="http://schemas.microsoft.com/office/infopath/2007/PartnerControls"/>
    <ds:schemaRef ds:uri="44b1f576-0e37-414c-8663-072b012ab108"/>
  </ds:schemaRefs>
</ds:datastoreItem>
</file>

<file path=customXml/itemProps4.xml><?xml version="1.0" encoding="utf-8"?>
<ds:datastoreItem xmlns:ds="http://schemas.openxmlformats.org/officeDocument/2006/customXml" ds:itemID="{8E7F6EDB-C423-4E6F-AEF0-AF970398D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2096</TotalTime>
  <Pages>8</Pages>
  <Words>4408</Words>
  <Characters>25126</Characters>
  <Application>Microsoft Office Word</Application>
  <DocSecurity>0</DocSecurity>
  <Lines>209</Lines>
  <Paragraphs>58</Paragraphs>
  <ScaleCrop>false</ScaleCrop>
  <HeadingPairs>
    <vt:vector size="6" baseType="variant">
      <vt:variant>
        <vt:lpstr>Títol</vt:lpstr>
      </vt:variant>
      <vt:variant>
        <vt:i4>1</vt:i4>
      </vt:variant>
      <vt:variant>
        <vt:lpstr>Título</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29476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Oriol Camps Isus</cp:lastModifiedBy>
  <cp:revision>26</cp:revision>
  <cp:lastPrinted>2013-11-28T11:41:00Z</cp:lastPrinted>
  <dcterms:created xsi:type="dcterms:W3CDTF">2023-07-23T15:45:00Z</dcterms:created>
  <dcterms:modified xsi:type="dcterms:W3CDTF">2024-06-30T15:46:00Z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0x010100F06031533C477A4F9DCA3C35FB3E15F3</vt:lpwstr>
  </property>
</Properties>
</file>